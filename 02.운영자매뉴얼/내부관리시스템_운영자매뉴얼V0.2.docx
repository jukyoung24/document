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73" w:rsidRDefault="00AF0CD8">
      <w:r>
        <w:rPr>
          <w:noProof/>
        </w:rPr>
        <w:drawing>
          <wp:inline distT="0" distB="0" distL="0" distR="0" wp14:anchorId="549D68D7" wp14:editId="65D5E048">
            <wp:extent cx="2514600" cy="59393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893" cy="6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46" w:rsidRDefault="00FD3B46"/>
    <w:p w:rsidR="00FD3B46" w:rsidRDefault="00FD3B46"/>
    <w:p w:rsidR="00FD3B46" w:rsidRDefault="00FD3B46"/>
    <w:p w:rsidR="00FD3B46" w:rsidRDefault="00FD3B46"/>
    <w:p w:rsidR="00AE1A02" w:rsidRPr="005647EB" w:rsidRDefault="00AE1A02" w:rsidP="00AE1A02">
      <w:pPr>
        <w:tabs>
          <w:tab w:val="left" w:pos="1290"/>
        </w:tabs>
        <w:jc w:val="right"/>
        <w:rPr>
          <w:b/>
          <w:sz w:val="28"/>
          <w:szCs w:val="28"/>
        </w:rPr>
      </w:pPr>
    </w:p>
    <w:p w:rsidR="009F2C11" w:rsidRPr="000E664C" w:rsidRDefault="00AF0CD8" w:rsidP="008514E7">
      <w:pPr>
        <w:jc w:val="right"/>
        <w:rPr>
          <w:rFonts w:ascii="굴림"/>
          <w:sz w:val="2"/>
          <w:szCs w:val="2"/>
        </w:rPr>
      </w:pPr>
      <w:r>
        <w:rPr>
          <w:rFonts w:hint="eastAsia"/>
          <w:b/>
          <w:sz w:val="36"/>
          <w:szCs w:val="36"/>
        </w:rPr>
        <w:t>모든솔루션 내부관리시스템</w:t>
      </w:r>
      <w:r w:rsidR="008514E7">
        <w:rPr>
          <w:rFonts w:hint="eastAsia"/>
          <w:b/>
          <w:sz w:val="36"/>
          <w:szCs w:val="36"/>
        </w:rPr>
        <w:t xml:space="preserve"> 구축</w:t>
      </w:r>
    </w:p>
    <w:tbl>
      <w:tblPr>
        <w:tblW w:w="5000" w:type="pct"/>
        <w:tblBorders>
          <w:top w:val="single" w:sz="24" w:space="0" w:color="auto"/>
          <w:bottom w:val="single" w:sz="12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639"/>
      </w:tblGrid>
      <w:tr w:rsidR="009F2C11" w:rsidRPr="000E664C" w:rsidTr="0039519C">
        <w:trPr>
          <w:trHeight w:val="753"/>
        </w:trPr>
        <w:tc>
          <w:tcPr>
            <w:tcW w:w="500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9F2C11" w:rsidRPr="0067711C" w:rsidRDefault="00574A9D" w:rsidP="00BA4678">
            <w:pPr>
              <w:pStyle w:val="ad"/>
              <w:spacing w:line="240" w:lineRule="auto"/>
              <w:jc w:val="right"/>
              <w:rPr>
                <w:rFonts w:ascii="맑은 고딕" w:hAnsi="맑은 고딕"/>
                <w:color w:val="000000"/>
                <w:sz w:val="48"/>
                <w:szCs w:val="48"/>
              </w:rPr>
            </w:pPr>
            <w:r>
              <w:rPr>
                <w:rFonts w:ascii="맑은 고딕" w:hAnsi="맑은 고딕" w:hint="eastAsia"/>
                <w:sz w:val="48"/>
                <w:szCs w:val="48"/>
              </w:rPr>
              <w:t>운영자</w:t>
            </w:r>
            <w:r w:rsidR="00BA4678">
              <w:rPr>
                <w:rFonts w:ascii="맑은 고딕" w:hAnsi="맑은 고딕" w:hint="eastAsia"/>
                <w:sz w:val="48"/>
                <w:szCs w:val="48"/>
              </w:rPr>
              <w:t>매</w:t>
            </w:r>
            <w:r>
              <w:rPr>
                <w:rFonts w:ascii="맑은 고딕" w:hAnsi="맑은 고딕" w:hint="eastAsia"/>
                <w:sz w:val="48"/>
                <w:szCs w:val="48"/>
              </w:rPr>
              <w:t>뉴얼</w:t>
            </w:r>
            <w:r w:rsidR="009F2C11" w:rsidRPr="0067711C">
              <w:rPr>
                <w:rFonts w:ascii="맑은 고딕" w:hAnsi="맑은 고딕" w:hint="eastAsia"/>
                <w:sz w:val="48"/>
                <w:szCs w:val="48"/>
              </w:rPr>
              <w:t xml:space="preserve"> </w:t>
            </w:r>
          </w:p>
        </w:tc>
      </w:tr>
    </w:tbl>
    <w:p w:rsidR="009F2C11" w:rsidRPr="00D149DE" w:rsidRDefault="009F2C11" w:rsidP="009F2C11">
      <w:pPr>
        <w:pStyle w:val="33"/>
        <w:ind w:firstLine="110"/>
        <w:rPr>
          <w:rFonts w:ascii="굴림"/>
          <w:sz w:val="16"/>
          <w:szCs w:val="16"/>
        </w:rPr>
      </w:pPr>
    </w:p>
    <w:p w:rsidR="00574A9D" w:rsidRPr="0067711C" w:rsidRDefault="00574A9D" w:rsidP="0041258A">
      <w:pPr>
        <w:pStyle w:val="33"/>
        <w:spacing w:line="276" w:lineRule="auto"/>
        <w:ind w:firstLine="110"/>
        <w:rPr>
          <w:rFonts w:ascii="맑은 고딕"/>
          <w:sz w:val="36"/>
          <w:szCs w:val="36"/>
        </w:rPr>
      </w:pPr>
      <w:bookmarkStart w:id="0" w:name="요건정의서"/>
      <w:bookmarkEnd w:id="0"/>
      <w:r>
        <w:rPr>
          <w:rFonts w:ascii="맑은 고딕" w:hint="eastAsia"/>
          <w:sz w:val="36"/>
          <w:szCs w:val="36"/>
        </w:rPr>
        <w:t>시스템공통</w:t>
      </w:r>
    </w:p>
    <w:p w:rsidR="009F2C11" w:rsidRPr="002D7714" w:rsidRDefault="002D7714" w:rsidP="009F2C11">
      <w:pPr>
        <w:pStyle w:val="33"/>
        <w:spacing w:line="276" w:lineRule="auto"/>
        <w:ind w:firstLine="110"/>
        <w:rPr>
          <w:rFonts w:asciiTheme="minorEastAsia" w:eastAsiaTheme="minorEastAsia" w:hAnsiTheme="minorEastAsia"/>
        </w:rPr>
      </w:pPr>
      <w:r w:rsidRPr="002D7714">
        <w:rPr>
          <w:rFonts w:asciiTheme="minorEastAsia" w:eastAsiaTheme="minorEastAsia" w:hAnsiTheme="minorEastAsia" w:hint="eastAsia"/>
        </w:rPr>
        <w:t>Ver 0</w:t>
      </w:r>
      <w:r w:rsidR="002A4476">
        <w:rPr>
          <w:rFonts w:asciiTheme="minorEastAsia" w:eastAsiaTheme="minorEastAsia" w:hAnsiTheme="minorEastAsia"/>
        </w:rPr>
        <w:t>.2</w:t>
      </w:r>
      <w:bookmarkStart w:id="1" w:name="_GoBack"/>
      <w:bookmarkEnd w:id="1"/>
    </w:p>
    <w:p w:rsidR="009F2C11" w:rsidRPr="002D7714" w:rsidRDefault="009F2C11" w:rsidP="009A3D8F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A3D8F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640953" w:rsidRPr="002D7714" w:rsidRDefault="00640953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640953" w:rsidRPr="002D7714" w:rsidRDefault="00640953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640953" w:rsidRPr="002D7714" w:rsidRDefault="00640953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640953" w:rsidRPr="002D7714" w:rsidRDefault="00640953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640953" w:rsidRPr="002D7714" w:rsidRDefault="00640953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640953" w:rsidRPr="002D7714" w:rsidRDefault="00640953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640953" w:rsidRPr="002D7714" w:rsidRDefault="00640953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9F2C11" w:rsidRPr="002D7714" w:rsidRDefault="009F2C11" w:rsidP="009F2C11">
      <w:pPr>
        <w:ind w:firstLine="80"/>
        <w:jc w:val="right"/>
        <w:rPr>
          <w:rFonts w:asciiTheme="minorEastAsia" w:eastAsiaTheme="minorEastAsia" w:hAnsiTheme="minorEastAsia"/>
        </w:rPr>
      </w:pPr>
    </w:p>
    <w:p w:rsidR="004F6D14" w:rsidRPr="002D7714" w:rsidRDefault="004F6D14" w:rsidP="009F2C11">
      <w:pPr>
        <w:ind w:firstLine="80"/>
        <w:jc w:val="right"/>
        <w:rPr>
          <w:rFonts w:asciiTheme="minorEastAsia" w:eastAsiaTheme="minorEastAsia" w:hAnsiTheme="minorEastAsia"/>
          <w:sz w:val="36"/>
          <w:szCs w:val="36"/>
        </w:rPr>
      </w:pPr>
    </w:p>
    <w:p w:rsidR="009F2C11" w:rsidRPr="009F2C11" w:rsidRDefault="009F2C11" w:rsidP="009F2C11">
      <w:pPr>
        <w:ind w:firstLine="80"/>
        <w:jc w:val="right"/>
        <w:rPr>
          <w:rFonts w:ascii="HY견고딕" w:eastAsia="HY견고딕"/>
          <w:sz w:val="36"/>
          <w:szCs w:val="36"/>
        </w:rPr>
      </w:pPr>
      <w:r w:rsidRPr="009F2C11">
        <w:rPr>
          <w:rFonts w:ascii="HY견고딕" w:eastAsia="HY견고딕"/>
          <w:sz w:val="36"/>
          <w:szCs w:val="36"/>
        </w:rPr>
        <w:br w:type="page"/>
      </w:r>
    </w:p>
    <w:p w:rsidR="005F6263" w:rsidRPr="00617E65" w:rsidRDefault="005F6263" w:rsidP="008D1835">
      <w:pPr>
        <w:ind w:firstLine="80"/>
        <w:jc w:val="center"/>
        <w:rPr>
          <w:b/>
          <w:sz w:val="36"/>
          <w:szCs w:val="36"/>
        </w:rPr>
      </w:pPr>
      <w:r w:rsidRPr="00617E65">
        <w:rPr>
          <w:b/>
          <w:sz w:val="36"/>
          <w:szCs w:val="36"/>
        </w:rPr>
        <w:lastRenderedPageBreak/>
        <w:t>제</w:t>
      </w:r>
      <w:r w:rsidR="004A3883" w:rsidRPr="00617E65">
        <w:rPr>
          <w:rFonts w:hint="eastAsia"/>
          <w:b/>
          <w:sz w:val="36"/>
          <w:szCs w:val="36"/>
        </w:rPr>
        <w:t>·</w:t>
      </w:r>
      <w:r w:rsidRPr="00617E65">
        <w:rPr>
          <w:b/>
          <w:sz w:val="36"/>
          <w:szCs w:val="36"/>
        </w:rPr>
        <w:t>개정내역</w:t>
      </w:r>
    </w:p>
    <w:p w:rsidR="009B57EC" w:rsidRPr="00227B95" w:rsidRDefault="009B57EC" w:rsidP="00227B95">
      <w:pPr>
        <w:pStyle w:val="40"/>
        <w:ind w:firstLine="102"/>
        <w:jc w:val="left"/>
        <w:rPr>
          <w:rFonts w:ascii="굴림" w:hAnsi="굴림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777"/>
        <w:gridCol w:w="1604"/>
        <w:gridCol w:w="4677"/>
        <w:gridCol w:w="1276"/>
        <w:gridCol w:w="1529"/>
      </w:tblGrid>
      <w:tr w:rsidR="005F6263" w:rsidRPr="000E664C" w:rsidTr="000A2CC4">
        <w:trPr>
          <w:trHeight w:val="397"/>
          <w:tblHeader/>
        </w:trPr>
        <w:tc>
          <w:tcPr>
            <w:tcW w:w="394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5F6263" w:rsidRPr="00D83B2F" w:rsidRDefault="005F6263" w:rsidP="00D77DEC">
            <w:pPr>
              <w:pStyle w:val="ad"/>
              <w:rPr>
                <w:rFonts w:ascii="맑은 고딕" w:hAnsi="맑은 고딕"/>
                <w:color w:val="000000"/>
              </w:rPr>
            </w:pPr>
            <w:r w:rsidRPr="00D83B2F">
              <w:rPr>
                <w:rFonts w:ascii="맑은 고딕" w:hAnsi="맑은 고딕" w:hint="eastAsia"/>
                <w:color w:val="000000"/>
              </w:rPr>
              <w:t>버전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5F6263" w:rsidRPr="00D83B2F" w:rsidRDefault="005F6263" w:rsidP="00D77DEC">
            <w:pPr>
              <w:pStyle w:val="ad"/>
              <w:rPr>
                <w:rFonts w:ascii="맑은 고딕" w:hAnsi="맑은 고딕"/>
                <w:color w:val="000000"/>
              </w:rPr>
            </w:pPr>
            <w:r w:rsidRPr="00D83B2F">
              <w:rPr>
                <w:rFonts w:ascii="맑은 고딕" w:hAnsi="맑은 고딕" w:hint="eastAsia"/>
                <w:color w:val="000000"/>
              </w:rPr>
              <w:t>제</w:t>
            </w:r>
            <w:r w:rsidR="004A3883" w:rsidRPr="00D83B2F">
              <w:rPr>
                <w:rFonts w:ascii="맑은 고딕" w:hAnsi="맑은 고딕" w:hint="eastAsia"/>
                <w:color w:val="000000"/>
              </w:rPr>
              <w:t>·</w:t>
            </w:r>
            <w:r w:rsidRPr="00D83B2F">
              <w:rPr>
                <w:rFonts w:ascii="맑은 고딕" w:hAnsi="맑은 고딕" w:hint="eastAsia"/>
                <w:color w:val="000000"/>
              </w:rPr>
              <w:t>개정일자</w:t>
            </w:r>
          </w:p>
        </w:tc>
        <w:tc>
          <w:tcPr>
            <w:tcW w:w="2371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5F6263" w:rsidRPr="00D83B2F" w:rsidRDefault="005F6263" w:rsidP="00D77DEC">
            <w:pPr>
              <w:pStyle w:val="ad"/>
              <w:rPr>
                <w:rFonts w:ascii="맑은 고딕" w:hAnsi="맑은 고딕"/>
                <w:color w:val="000000"/>
              </w:rPr>
            </w:pPr>
            <w:r w:rsidRPr="00D83B2F">
              <w:rPr>
                <w:rFonts w:ascii="맑은 고딕" w:hAnsi="맑은 고딕" w:hint="eastAsia"/>
                <w:color w:val="000000"/>
              </w:rPr>
              <w:t>제</w:t>
            </w:r>
            <w:r w:rsidR="004A3883" w:rsidRPr="00D83B2F">
              <w:rPr>
                <w:rFonts w:ascii="맑은 고딕" w:hAnsi="맑은 고딕" w:hint="eastAsia"/>
                <w:color w:val="000000"/>
              </w:rPr>
              <w:t>·</w:t>
            </w:r>
            <w:r w:rsidRPr="00D83B2F">
              <w:rPr>
                <w:rFonts w:ascii="맑은 고딕" w:hAnsi="맑은 고딕" w:hint="eastAsia"/>
                <w:color w:val="000000"/>
              </w:rPr>
              <w:t>개정 페이지 및 내용</w:t>
            </w:r>
          </w:p>
        </w:tc>
        <w:tc>
          <w:tcPr>
            <w:tcW w:w="647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5F6263" w:rsidRPr="00D83B2F" w:rsidRDefault="005F6263" w:rsidP="00D77DEC">
            <w:pPr>
              <w:pStyle w:val="ad"/>
              <w:rPr>
                <w:rFonts w:ascii="맑은 고딕" w:hAnsi="맑은 고딕"/>
                <w:color w:val="000000"/>
              </w:rPr>
            </w:pPr>
            <w:r w:rsidRPr="00D83B2F">
              <w:rPr>
                <w:rFonts w:ascii="맑은 고딕" w:hAnsi="맑은 고딕" w:hint="eastAsia"/>
                <w:color w:val="000000"/>
              </w:rPr>
              <w:t>작성자</w:t>
            </w:r>
          </w:p>
        </w:tc>
        <w:tc>
          <w:tcPr>
            <w:tcW w:w="775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F6263" w:rsidRPr="00D83B2F" w:rsidRDefault="005F6263" w:rsidP="00D77DEC">
            <w:pPr>
              <w:pStyle w:val="ad"/>
              <w:rPr>
                <w:rFonts w:ascii="맑은 고딕" w:hAnsi="맑은 고딕"/>
                <w:color w:val="000000"/>
              </w:rPr>
            </w:pPr>
            <w:r w:rsidRPr="00D83B2F">
              <w:rPr>
                <w:rFonts w:ascii="맑은 고딕" w:hAnsi="맑은 고딕" w:hint="eastAsia"/>
                <w:color w:val="000000"/>
              </w:rPr>
              <w:t>승인/검토자</w:t>
            </w:r>
          </w:p>
        </w:tc>
      </w:tr>
      <w:tr w:rsidR="0041258A" w:rsidRPr="000E664C" w:rsidTr="0085249F">
        <w:trPr>
          <w:cantSplit/>
          <w:trHeight w:val="397"/>
        </w:trPr>
        <w:tc>
          <w:tcPr>
            <w:tcW w:w="394" w:type="pct"/>
            <w:tcBorders>
              <w:top w:val="single" w:sz="6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41258A" w:rsidRPr="00D77DEC" w:rsidRDefault="00EC1ECA" w:rsidP="00AF0CD8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0</w:t>
            </w:r>
            <w:r w:rsidR="0041258A" w:rsidRPr="00D77DEC">
              <w:rPr>
                <w:rFonts w:ascii="맑은 고딕" w:hAnsi="맑은 고딕" w:hint="eastAsia"/>
                <w:color w:val="000000"/>
              </w:rPr>
              <w:t>.</w:t>
            </w:r>
            <w:r w:rsidR="00AF0CD8">
              <w:rPr>
                <w:rFonts w:ascii="맑은 고딕" w:hAnsi="맑은 고딕"/>
                <w:color w:val="000000"/>
              </w:rPr>
              <w:t>1</w:t>
            </w:r>
          </w:p>
        </w:tc>
        <w:tc>
          <w:tcPr>
            <w:tcW w:w="813" w:type="pct"/>
            <w:tcBorders>
              <w:top w:val="single" w:sz="6" w:space="0" w:color="auto"/>
            </w:tcBorders>
            <w:vAlign w:val="center"/>
          </w:tcPr>
          <w:p w:rsidR="0041258A" w:rsidRPr="00D77DEC" w:rsidRDefault="00FE3DEA" w:rsidP="00AF0CD8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  <w:r>
              <w:rPr>
                <w:rFonts w:ascii="맑은 고딕" w:hAnsi="맑은 고딕"/>
                <w:b w:val="0"/>
                <w:color w:val="000000"/>
              </w:rPr>
              <w:t>202</w:t>
            </w:r>
            <w:r w:rsidR="00AF0CD8">
              <w:rPr>
                <w:rFonts w:ascii="맑은 고딕" w:hAnsi="맑은 고딕"/>
                <w:b w:val="0"/>
                <w:color w:val="000000"/>
              </w:rPr>
              <w:t>3</w:t>
            </w:r>
            <w:r>
              <w:rPr>
                <w:rFonts w:ascii="맑은 고딕" w:hAnsi="맑은 고딕"/>
                <w:b w:val="0"/>
                <w:color w:val="000000"/>
              </w:rPr>
              <w:t>.</w:t>
            </w:r>
            <w:r w:rsidR="00AF0CD8">
              <w:rPr>
                <w:rFonts w:ascii="맑은 고딕" w:hAnsi="맑은 고딕"/>
                <w:b w:val="0"/>
                <w:color w:val="000000"/>
              </w:rPr>
              <w:t>11</w:t>
            </w:r>
            <w:r>
              <w:rPr>
                <w:rFonts w:ascii="맑은 고딕" w:hAnsi="맑은 고딕"/>
                <w:b w:val="0"/>
                <w:color w:val="000000"/>
              </w:rPr>
              <w:t>.</w:t>
            </w:r>
            <w:r w:rsidR="00AF0CD8">
              <w:rPr>
                <w:rFonts w:ascii="맑은 고딕" w:hAnsi="맑은 고딕"/>
                <w:b w:val="0"/>
                <w:color w:val="000000"/>
              </w:rPr>
              <w:t>13</w:t>
            </w:r>
          </w:p>
        </w:tc>
        <w:tc>
          <w:tcPr>
            <w:tcW w:w="2371" w:type="pct"/>
            <w:tcBorders>
              <w:top w:val="single" w:sz="6" w:space="0" w:color="auto"/>
            </w:tcBorders>
            <w:vAlign w:val="center"/>
          </w:tcPr>
          <w:p w:rsidR="0041258A" w:rsidRPr="00D77DEC" w:rsidRDefault="0041258A" w:rsidP="00252136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  <w:r w:rsidRPr="00D77DEC">
              <w:rPr>
                <w:rFonts w:ascii="맑은 고딕" w:hAnsi="맑은 고딕" w:hint="eastAsia"/>
                <w:b w:val="0"/>
                <w:color w:val="000000"/>
              </w:rPr>
              <w:t>최초 작성</w:t>
            </w:r>
          </w:p>
        </w:tc>
        <w:tc>
          <w:tcPr>
            <w:tcW w:w="647" w:type="pct"/>
            <w:tcBorders>
              <w:top w:val="single" w:sz="6" w:space="0" w:color="auto"/>
            </w:tcBorders>
            <w:vAlign w:val="center"/>
          </w:tcPr>
          <w:p w:rsidR="0041258A" w:rsidRPr="00D77DEC" w:rsidRDefault="0041258A" w:rsidP="00252136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:rsidR="0041258A" w:rsidRPr="00D77DEC" w:rsidRDefault="00AF0CD8" w:rsidP="00252136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  <w:r>
              <w:rPr>
                <w:rFonts w:ascii="맑은 고딕" w:hAnsi="맑은 고딕" w:hint="eastAsia"/>
                <w:b w:val="0"/>
                <w:color w:val="000000"/>
              </w:rPr>
              <w:t>정동진</w:t>
            </w: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204903" w:rsidRDefault="002A4476" w:rsidP="00EC1ECA">
            <w:pPr>
              <w:pStyle w:val="ad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0.2</w:t>
            </w:r>
          </w:p>
        </w:tc>
        <w:tc>
          <w:tcPr>
            <w:tcW w:w="813" w:type="pct"/>
            <w:vAlign w:val="center"/>
          </w:tcPr>
          <w:p w:rsidR="00EC1ECA" w:rsidRPr="00204903" w:rsidRDefault="002A4476" w:rsidP="00EC1ECA">
            <w:pPr>
              <w:pStyle w:val="ad"/>
              <w:rPr>
                <w:rFonts w:asciiTheme="minorHAnsi" w:eastAsiaTheme="minorHAnsi" w:hAnsiTheme="minorHAnsi"/>
                <w:b w:val="0"/>
                <w:color w:val="000000"/>
              </w:rPr>
            </w:pPr>
            <w:r>
              <w:rPr>
                <w:rFonts w:asciiTheme="minorHAnsi" w:eastAsiaTheme="minorHAnsi" w:hAnsiTheme="minorHAnsi" w:hint="eastAsia"/>
                <w:b w:val="0"/>
                <w:color w:val="000000"/>
              </w:rPr>
              <w:t>2023.11.30</w:t>
            </w:r>
          </w:p>
        </w:tc>
        <w:tc>
          <w:tcPr>
            <w:tcW w:w="2371" w:type="pct"/>
            <w:vAlign w:val="center"/>
          </w:tcPr>
          <w:p w:rsidR="00EC1ECA" w:rsidRPr="00204903" w:rsidRDefault="002A4476" w:rsidP="00EC1ECA">
            <w:pPr>
              <w:pStyle w:val="ad"/>
              <w:jc w:val="left"/>
              <w:rPr>
                <w:rFonts w:asciiTheme="minorHAnsi" w:eastAsiaTheme="minorHAnsi" w:hAnsiTheme="minorHAnsi"/>
                <w:b w:val="0"/>
                <w:color w:val="000000"/>
              </w:rPr>
            </w:pPr>
            <w:r>
              <w:rPr>
                <w:rFonts w:asciiTheme="minorHAnsi" w:eastAsiaTheme="minorHAnsi" w:hAnsiTheme="minorHAnsi" w:hint="eastAsia"/>
                <w:b w:val="0"/>
                <w:color w:val="000000"/>
              </w:rPr>
              <w:t>관련내용 작성</w:t>
            </w:r>
          </w:p>
        </w:tc>
        <w:tc>
          <w:tcPr>
            <w:tcW w:w="647" w:type="pct"/>
            <w:vAlign w:val="center"/>
          </w:tcPr>
          <w:p w:rsidR="00EC1ECA" w:rsidRPr="00204903" w:rsidRDefault="002A4476" w:rsidP="00EC1ECA">
            <w:pPr>
              <w:pStyle w:val="ad"/>
              <w:rPr>
                <w:rFonts w:asciiTheme="minorHAnsi" w:eastAsiaTheme="minorHAnsi" w:hAnsiTheme="minorHAnsi"/>
                <w:b w:val="0"/>
                <w:color w:val="000000"/>
              </w:rPr>
            </w:pPr>
            <w:r>
              <w:rPr>
                <w:rFonts w:asciiTheme="minorHAnsi" w:eastAsiaTheme="minorHAnsi" w:hAnsiTheme="minorHAnsi" w:hint="eastAsia"/>
                <w:b w:val="0"/>
                <w:color w:val="000000"/>
              </w:rPr>
              <w:t>김주경</w:t>
            </w: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204903" w:rsidRDefault="00EC1ECA" w:rsidP="00EC1ECA">
            <w:pPr>
              <w:pStyle w:val="ad"/>
              <w:rPr>
                <w:rFonts w:asciiTheme="minorHAnsi" w:eastAsiaTheme="minorHAnsi" w:hAnsiTheme="minorHAnsi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  <w:tr w:rsidR="00EC1ECA" w:rsidRPr="000E664C" w:rsidTr="0085249F">
        <w:trPr>
          <w:cantSplit/>
          <w:trHeight w:val="397"/>
        </w:trPr>
        <w:tc>
          <w:tcPr>
            <w:tcW w:w="394" w:type="pct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C1ECA" w:rsidRPr="00D77DEC" w:rsidRDefault="00EC1ECA" w:rsidP="00EC1ECA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813" w:type="pct"/>
            <w:tcBorders>
              <w:bottom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2371" w:type="pct"/>
            <w:tcBorders>
              <w:bottom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jc w:val="left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647" w:type="pct"/>
            <w:tcBorders>
              <w:bottom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  <w:tc>
          <w:tcPr>
            <w:tcW w:w="775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C1ECA" w:rsidRPr="00D83B2F" w:rsidRDefault="00EC1ECA" w:rsidP="00EC1ECA">
            <w:pPr>
              <w:pStyle w:val="ad"/>
              <w:ind w:firstLine="79"/>
              <w:rPr>
                <w:rFonts w:ascii="맑은 고딕" w:hAnsi="맑은 고딕"/>
                <w:b w:val="0"/>
                <w:color w:val="000000"/>
              </w:rPr>
            </w:pPr>
          </w:p>
        </w:tc>
      </w:tr>
    </w:tbl>
    <w:p w:rsidR="005F6263" w:rsidRDefault="005F6263" w:rsidP="005F6263">
      <w:pPr>
        <w:ind w:firstLine="80"/>
      </w:pPr>
    </w:p>
    <w:p w:rsidR="00041903" w:rsidRPr="00EE7BAE" w:rsidRDefault="00510782" w:rsidP="008D1835">
      <w:pPr>
        <w:jc w:val="center"/>
        <w:rPr>
          <w:b/>
        </w:rPr>
      </w:pPr>
      <w:r>
        <w:rPr>
          <w:rFonts w:ascii="굴림체" w:eastAsia="굴림체" w:hAnsi="굴림체"/>
          <w:b/>
          <w:sz w:val="36"/>
          <w:szCs w:val="36"/>
        </w:rPr>
        <w:br w:type="page"/>
      </w:r>
      <w:r w:rsidR="00041903" w:rsidRPr="00EE7BAE">
        <w:rPr>
          <w:rFonts w:hint="eastAsia"/>
          <w:b/>
          <w:sz w:val="36"/>
        </w:rPr>
        <w:lastRenderedPageBreak/>
        <w:t>목차</w:t>
      </w:r>
    </w:p>
    <w:p w:rsidR="0073430C" w:rsidRPr="00227B95" w:rsidRDefault="0073430C" w:rsidP="00746760">
      <w:pPr>
        <w:pStyle w:val="10"/>
        <w:rPr>
          <w:rStyle w:val="a9"/>
          <w:b w:val="0"/>
          <w:bCs w:val="0"/>
          <w:caps w:val="0"/>
          <w:smallCaps/>
          <w:sz w:val="20"/>
        </w:rPr>
      </w:pPr>
    </w:p>
    <w:p w:rsidR="00C94E86" w:rsidRDefault="002A215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94E86">
        <w:t>1. WEB Server</w:t>
      </w:r>
      <w:r w:rsidR="00C94E86">
        <w:tab/>
      </w:r>
      <w:r w:rsidR="00C94E86">
        <w:fldChar w:fldCharType="begin"/>
      </w:r>
      <w:r w:rsidR="00C94E86">
        <w:instrText xml:space="preserve"> PAGEREF _Toc113549217 \h </w:instrText>
      </w:r>
      <w:r w:rsidR="00C94E86">
        <w:fldChar w:fldCharType="separate"/>
      </w:r>
      <w:r w:rsidR="00C94E86">
        <w:t>1</w:t>
      </w:r>
      <w:r w:rsidR="00C94E86">
        <w:fldChar w:fldCharType="end"/>
      </w:r>
    </w:p>
    <w:p w:rsidR="00C94E86" w:rsidRDefault="00C94E86">
      <w:pPr>
        <w:pStyle w:val="20"/>
        <w:rPr>
          <w:rFonts w:asciiTheme="minorHAnsi" w:eastAsiaTheme="minorEastAsia" w:hAnsiTheme="minorHAnsi" w:cstheme="minorBidi"/>
          <w:smallCaps w:val="0"/>
          <w:kern w:val="2"/>
          <w:szCs w:val="22"/>
        </w:rPr>
      </w:pPr>
      <w:r>
        <w:t>1.1 서버 구성</w:t>
      </w:r>
      <w:r>
        <w:tab/>
      </w:r>
      <w:r>
        <w:fldChar w:fldCharType="begin"/>
      </w:r>
      <w:r>
        <w:instrText xml:space="preserve"> PAGEREF _Toc113549218 \h </w:instrText>
      </w:r>
      <w:r>
        <w:fldChar w:fldCharType="separate"/>
      </w:r>
      <w:r>
        <w:t>1</w:t>
      </w:r>
      <w:r>
        <w:fldChar w:fldCharType="end"/>
      </w:r>
    </w:p>
    <w:p w:rsidR="00C94E86" w:rsidRDefault="00C94E8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r>
        <w:t>2. Web Application Server</w:t>
      </w:r>
      <w:r>
        <w:tab/>
      </w:r>
      <w:r>
        <w:fldChar w:fldCharType="begin"/>
      </w:r>
      <w:r>
        <w:instrText xml:space="preserve"> PAGEREF _Toc113549219 \h </w:instrText>
      </w:r>
      <w:r>
        <w:fldChar w:fldCharType="separate"/>
      </w:r>
      <w:r>
        <w:t>1</w:t>
      </w:r>
      <w:r>
        <w:fldChar w:fldCharType="end"/>
      </w:r>
    </w:p>
    <w:p w:rsidR="00C94E86" w:rsidRDefault="00C94E86" w:rsidP="00324C9C">
      <w:pPr>
        <w:pStyle w:val="20"/>
        <w:rPr>
          <w:rFonts w:asciiTheme="minorHAnsi" w:eastAsiaTheme="minorEastAsia" w:hAnsiTheme="minorHAnsi" w:cstheme="minorBidi"/>
          <w:smallCaps w:val="0"/>
          <w:kern w:val="2"/>
          <w:szCs w:val="22"/>
        </w:rPr>
      </w:pPr>
      <w:r>
        <w:t>2.1 운영 항목</w:t>
      </w:r>
      <w:r>
        <w:tab/>
      </w:r>
      <w:r w:rsidR="006100CD">
        <w:t>1</w:t>
      </w:r>
    </w:p>
    <w:p w:rsidR="00C94E86" w:rsidRPr="00EF748A" w:rsidRDefault="00324C9C" w:rsidP="00EF748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r>
        <w:t>3</w:t>
      </w:r>
      <w:r w:rsidR="00C94E86">
        <w:t>. 형상관리 서버</w:t>
      </w:r>
      <w:r w:rsidR="00C94E86">
        <w:tab/>
      </w:r>
      <w:r w:rsidR="00962581">
        <w:t>2</w:t>
      </w:r>
    </w:p>
    <w:p w:rsidR="00C94E86" w:rsidRDefault="00324C9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r>
        <w:t>4</w:t>
      </w:r>
      <w:r w:rsidR="00C94E86">
        <w:t>. 배포서버</w:t>
      </w:r>
      <w:r w:rsidR="00C94E86">
        <w:tab/>
      </w:r>
      <w:r w:rsidR="00962581">
        <w:t>2</w:t>
      </w:r>
    </w:p>
    <w:p w:rsidR="00C94E86" w:rsidRDefault="00324C9C">
      <w:pPr>
        <w:pStyle w:val="20"/>
        <w:rPr>
          <w:rFonts w:asciiTheme="minorHAnsi" w:eastAsiaTheme="minorEastAsia" w:hAnsiTheme="minorHAnsi" w:cstheme="minorBidi"/>
          <w:smallCaps w:val="0"/>
          <w:kern w:val="2"/>
          <w:szCs w:val="22"/>
        </w:rPr>
      </w:pPr>
      <w:r>
        <w:t>4</w:t>
      </w:r>
      <w:r w:rsidR="00C94E86">
        <w:t>.1 설치 및 기동 정보</w:t>
      </w:r>
      <w:r w:rsidR="00C94E86">
        <w:tab/>
      </w:r>
      <w:r w:rsidR="00962581">
        <w:t>2</w:t>
      </w:r>
    </w:p>
    <w:p w:rsidR="00DF02C7" w:rsidRDefault="002A2153" w:rsidP="00C94E86">
      <w:pPr>
        <w:pStyle w:val="30"/>
        <w:ind w:leftChars="0" w:left="0" w:firstLineChars="0" w:firstLine="0"/>
      </w:pPr>
      <w:r>
        <w:fldChar w:fldCharType="end"/>
      </w:r>
    </w:p>
    <w:p w:rsidR="00EF5633" w:rsidRPr="00746760" w:rsidRDefault="00247B8A" w:rsidP="00DF02C7">
      <w:pPr>
        <w:sectPr w:rsidR="00EF5633" w:rsidRPr="00746760" w:rsidSect="00510782">
          <w:footerReference w:type="default" r:id="rId9"/>
          <w:pgSz w:w="11907" w:h="16840" w:code="9"/>
          <w:pgMar w:top="1418" w:right="1134" w:bottom="1418" w:left="1134" w:header="1134" w:footer="510" w:gutter="0"/>
          <w:cols w:space="720"/>
          <w:titlePg/>
          <w:docGrid w:linePitch="272"/>
        </w:sectPr>
      </w:pPr>
      <w:r>
        <w:br w:type="page"/>
      </w:r>
    </w:p>
    <w:p w:rsidR="00574A9D" w:rsidRDefault="007B7944" w:rsidP="007534AA">
      <w:pPr>
        <w:pStyle w:val="1"/>
      </w:pPr>
      <w:bookmarkStart w:id="2" w:name="_Toc179342086"/>
      <w:bookmarkStart w:id="3" w:name="_Toc180316825"/>
      <w:bookmarkStart w:id="4" w:name="_Toc86065356"/>
      <w:bookmarkStart w:id="5" w:name="_Toc113549217"/>
      <w:bookmarkEnd w:id="2"/>
      <w:bookmarkEnd w:id="3"/>
      <w:bookmarkEnd w:id="4"/>
      <w:r>
        <w:rPr>
          <w:rFonts w:hint="eastAsia"/>
        </w:rPr>
        <w:t>W</w:t>
      </w:r>
      <w:r>
        <w:t>EB Server</w:t>
      </w:r>
      <w:bookmarkEnd w:id="5"/>
    </w:p>
    <w:p w:rsidR="00E76347" w:rsidRPr="00E76347" w:rsidRDefault="00E76347" w:rsidP="00E76347">
      <w:pPr>
        <w:pStyle w:val="2"/>
      </w:pPr>
      <w:bookmarkStart w:id="6" w:name="_Toc113549218"/>
      <w:r>
        <w:rPr>
          <w:rFonts w:hint="eastAsia"/>
        </w:rPr>
        <w:t>서버 구성</w:t>
      </w:r>
      <w:bookmarkEnd w:id="6"/>
    </w:p>
    <w:tbl>
      <w:tblPr>
        <w:tblW w:w="877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50"/>
        <w:gridCol w:w="1773"/>
        <w:gridCol w:w="4955"/>
      </w:tblGrid>
      <w:tr w:rsidR="007B7944" w:rsidRPr="002D4A6D" w:rsidTr="00F76DB0">
        <w:trPr>
          <w:trHeight w:val="420"/>
          <w:tblHeader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7B7944" w:rsidRPr="002D4A6D" w:rsidRDefault="00E0344F" w:rsidP="00D905BD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구분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7B7944" w:rsidRPr="002D4A6D" w:rsidRDefault="00E0344F" w:rsidP="00D905BD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대상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7944" w:rsidRPr="002D4A6D" w:rsidRDefault="00E0344F" w:rsidP="00D905BD">
            <w:pPr>
              <w:adjustRightInd/>
              <w:snapToGrid w:val="0"/>
              <w:jc w:val="center"/>
              <w:textAlignment w:val="auto"/>
              <w:rPr>
                <w:rFonts w:cs="바탕"/>
                <w:b/>
                <w:bCs/>
                <w:color w:val="000000"/>
                <w:kern w:val="2"/>
              </w:rPr>
            </w:pPr>
            <w:r>
              <w:rPr>
                <w:rFonts w:cs="바탕" w:hint="eastAsia"/>
                <w:b/>
                <w:bCs/>
                <w:color w:val="000000"/>
                <w:kern w:val="2"/>
              </w:rPr>
              <w:t>내용</w:t>
            </w:r>
          </w:p>
        </w:tc>
      </w:tr>
      <w:tr w:rsidR="00C94E86" w:rsidRPr="00812066" w:rsidTr="00F76DB0">
        <w:trPr>
          <w:trHeight w:val="957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94E86" w:rsidRPr="002D4A6D" w:rsidRDefault="00C94E86" w:rsidP="00D905BD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설치 위치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94E86" w:rsidRPr="002D4A6D" w:rsidRDefault="00F76DB0" w:rsidP="00D905BD">
            <w:pPr>
              <w:pStyle w:val="ad"/>
              <w:rPr>
                <w:rFonts w:ascii="맑은 고딕" w:hAnsi="맑은 고딕"/>
                <w:color w:val="000000"/>
              </w:rPr>
            </w:pPr>
            <w:r w:rsidRPr="00F76DB0">
              <w:rPr>
                <w:rFonts w:ascii="맑은 고딕" w:hAnsi="맑은 고딕"/>
                <w:color w:val="000000"/>
              </w:rPr>
              <w:t>175.123.252.144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E86" w:rsidRPr="006B7CF6" w:rsidRDefault="00C94E86" w:rsidP="007B7944">
            <w:pPr>
              <w:pStyle w:val="af8"/>
              <w:numPr>
                <w:ilvl w:val="0"/>
                <w:numId w:val="31"/>
              </w:numPr>
              <w:ind w:leftChars="0" w:left="182" w:hanging="1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설치 위치</w:t>
            </w:r>
          </w:p>
          <w:p w:rsidR="00C94E86" w:rsidRPr="0066374A" w:rsidRDefault="000F1289" w:rsidP="000F1289">
            <w:pPr>
              <w:keepNext/>
              <w:ind w:left="14"/>
            </w:pPr>
            <w:r>
              <w:t xml:space="preserve">C:/ProgramFiles/ApacheSoftware </w:t>
            </w:r>
            <w:r w:rsidR="0066374A">
              <w:t>Foundation/</w:t>
            </w:r>
            <w:r w:rsidR="0066374A" w:rsidRPr="0066374A">
              <w:t>Tomcat 9.0_Tomcat9.75</w:t>
            </w:r>
          </w:p>
        </w:tc>
      </w:tr>
      <w:tr w:rsidR="00C94E86" w:rsidRPr="00812066" w:rsidTr="00F76DB0">
        <w:trPr>
          <w:trHeight w:val="1226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94E86" w:rsidRDefault="00C94E86" w:rsidP="00D905BD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환경 파일</w:t>
            </w:r>
          </w:p>
        </w:tc>
        <w:tc>
          <w:tcPr>
            <w:tcW w:w="17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94E86" w:rsidRDefault="00C94E86" w:rsidP="00D905BD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1289" w:rsidRDefault="00C94E86" w:rsidP="007B7944">
            <w:pPr>
              <w:pStyle w:val="af8"/>
              <w:numPr>
                <w:ilvl w:val="0"/>
                <w:numId w:val="31"/>
              </w:numPr>
              <w:ind w:leftChars="0" w:left="182" w:hanging="1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위치</w:t>
            </w:r>
          </w:p>
          <w:p w:rsidR="00C94E86" w:rsidRPr="000F1289" w:rsidRDefault="0066374A" w:rsidP="000F1289">
            <w:pPr>
              <w:ind w:left="14"/>
            </w:pPr>
            <w:r w:rsidRPr="000F1289">
              <w:t>C:/ProgramFiles/Apache</w:t>
            </w:r>
            <w:r w:rsidR="000F1289">
              <w:t xml:space="preserve">Software </w:t>
            </w:r>
            <w:r w:rsidRPr="000F1289">
              <w:t>Foundation/Tomcat 9.0_Tomcat9.75</w:t>
            </w:r>
          </w:p>
        </w:tc>
      </w:tr>
      <w:tr w:rsidR="00C94E86" w:rsidRPr="00812066" w:rsidTr="00F76DB0">
        <w:trPr>
          <w:trHeight w:val="1386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94E86" w:rsidRDefault="00C94E86" w:rsidP="00D905BD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기동 및 종료</w:t>
            </w:r>
          </w:p>
        </w:tc>
        <w:tc>
          <w:tcPr>
            <w:tcW w:w="17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94E86" w:rsidRDefault="00C94E86" w:rsidP="00D905BD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F48" w:rsidRDefault="00C94E86" w:rsidP="0066374A">
            <w:pPr>
              <w:pStyle w:val="af8"/>
              <w:numPr>
                <w:ilvl w:val="0"/>
                <w:numId w:val="3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r w:rsidR="00F01F48">
              <w:rPr>
                <w:sz w:val="20"/>
                <w:szCs w:val="20"/>
              </w:rPr>
              <w:t>eb Server</w:t>
            </w:r>
          </w:p>
          <w:p w:rsidR="00C94E86" w:rsidRPr="00F01F48" w:rsidRDefault="00C94E86" w:rsidP="00F01F48">
            <w:r w:rsidRPr="00F01F48">
              <w:rPr>
                <w:rFonts w:hint="eastAsia"/>
              </w:rPr>
              <w:t>-</w:t>
            </w:r>
            <w:r w:rsidRPr="00F01F48">
              <w:t xml:space="preserve"> </w:t>
            </w:r>
            <w:r w:rsidRPr="00F01F48">
              <w:rPr>
                <w:rFonts w:hint="eastAsia"/>
              </w:rPr>
              <w:t xml:space="preserve">기동 </w:t>
            </w:r>
            <w:r w:rsidR="0066374A" w:rsidRPr="00F01F48">
              <w:t xml:space="preserve">: /bin/Tomcat9.75w.exe </w:t>
            </w:r>
            <w:r w:rsidR="0066374A" w:rsidRPr="00F01F48">
              <w:rPr>
                <w:rFonts w:hint="eastAsia"/>
              </w:rPr>
              <w:t>실행</w:t>
            </w:r>
            <w:r w:rsidR="0066374A" w:rsidRPr="00F01F48">
              <w:t xml:space="preserve">-&gt; start </w:t>
            </w:r>
            <w:r w:rsidR="0066374A" w:rsidRPr="00F01F48">
              <w:rPr>
                <w:rFonts w:hint="eastAsia"/>
              </w:rPr>
              <w:t>누르기</w:t>
            </w:r>
            <w:r w:rsidRPr="00F01F48">
              <w:br/>
            </w:r>
            <w:r w:rsidRPr="00F01F48">
              <w:rPr>
                <w:rFonts w:hint="eastAsia"/>
              </w:rPr>
              <w:t>-</w:t>
            </w:r>
            <w:r w:rsidRPr="00F01F48">
              <w:t xml:space="preserve"> </w:t>
            </w:r>
            <w:r w:rsidRPr="00F01F48">
              <w:rPr>
                <w:rFonts w:hint="eastAsia"/>
              </w:rPr>
              <w:t xml:space="preserve">종료 </w:t>
            </w:r>
            <w:r w:rsidRPr="00F01F48">
              <w:t xml:space="preserve">: </w:t>
            </w:r>
            <w:r w:rsidR="0066374A" w:rsidRPr="00F01F48">
              <w:t xml:space="preserve">/bin/Tomcat9.75w.exe </w:t>
            </w:r>
            <w:r w:rsidR="0066374A" w:rsidRPr="00F01F48">
              <w:rPr>
                <w:rFonts w:hint="eastAsia"/>
              </w:rPr>
              <w:t>실행</w:t>
            </w:r>
            <w:r w:rsidR="0066374A" w:rsidRPr="00F01F48">
              <w:t xml:space="preserve">-&gt; stop </w:t>
            </w:r>
            <w:r w:rsidR="0066374A" w:rsidRPr="00F01F48">
              <w:rPr>
                <w:rFonts w:hint="eastAsia"/>
              </w:rPr>
              <w:t>누르기</w:t>
            </w:r>
          </w:p>
        </w:tc>
      </w:tr>
    </w:tbl>
    <w:p w:rsidR="007B7944" w:rsidRDefault="007B7944" w:rsidP="007B7944"/>
    <w:p w:rsidR="00E76347" w:rsidRPr="00E76347" w:rsidRDefault="00E76347" w:rsidP="00E76347"/>
    <w:p w:rsidR="00E76347" w:rsidRDefault="00E0344F" w:rsidP="00F04769">
      <w:pPr>
        <w:pStyle w:val="1"/>
      </w:pPr>
      <w:bookmarkStart w:id="7" w:name="_Toc113549219"/>
      <w:r>
        <w:rPr>
          <w:rFonts w:hint="eastAsia"/>
        </w:rPr>
        <w:t>W</w:t>
      </w:r>
      <w:r>
        <w:t>eb Application Server</w:t>
      </w:r>
      <w:bookmarkEnd w:id="7"/>
    </w:p>
    <w:p w:rsidR="00E76347" w:rsidRPr="00E76347" w:rsidRDefault="00E76347" w:rsidP="00E76347"/>
    <w:tbl>
      <w:tblPr>
        <w:tblpPr w:leftFromText="142" w:rightFromText="142" w:vertAnchor="text" w:horzAnchor="margin" w:tblpXSpec="center" w:tblpY="1007"/>
        <w:tblW w:w="87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50"/>
        <w:gridCol w:w="1793"/>
        <w:gridCol w:w="4935"/>
      </w:tblGrid>
      <w:tr w:rsidR="0085275B" w:rsidRPr="002D4A6D" w:rsidTr="005E262C">
        <w:trPr>
          <w:trHeight w:val="420"/>
          <w:tblHeader/>
        </w:trPr>
        <w:tc>
          <w:tcPr>
            <w:tcW w:w="20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5275B" w:rsidRPr="002D4A6D" w:rsidRDefault="0085275B" w:rsidP="0085275B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구분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5275B" w:rsidRPr="002D4A6D" w:rsidRDefault="0085275B" w:rsidP="0085275B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대상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5275B" w:rsidRPr="002D4A6D" w:rsidRDefault="0085275B" w:rsidP="0085275B">
            <w:pPr>
              <w:adjustRightInd/>
              <w:snapToGrid w:val="0"/>
              <w:jc w:val="center"/>
              <w:textAlignment w:val="auto"/>
              <w:rPr>
                <w:rFonts w:cs="바탕"/>
                <w:b/>
                <w:bCs/>
                <w:color w:val="000000"/>
                <w:kern w:val="2"/>
              </w:rPr>
            </w:pPr>
            <w:r>
              <w:rPr>
                <w:rFonts w:cs="바탕" w:hint="eastAsia"/>
                <w:b/>
                <w:bCs/>
                <w:color w:val="000000"/>
                <w:kern w:val="2"/>
              </w:rPr>
              <w:t>내용</w:t>
            </w:r>
          </w:p>
        </w:tc>
      </w:tr>
      <w:tr w:rsidR="00C94E86" w:rsidRPr="00812066" w:rsidTr="005E262C">
        <w:trPr>
          <w:trHeight w:val="957"/>
        </w:trPr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94E86" w:rsidRPr="002D4A6D" w:rsidRDefault="00C94E86" w:rsidP="0085275B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설치 위치</w:t>
            </w:r>
          </w:p>
        </w:tc>
        <w:tc>
          <w:tcPr>
            <w:tcW w:w="179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94E86" w:rsidRPr="00252FD2" w:rsidRDefault="005E262C" w:rsidP="0085275B">
            <w:pPr>
              <w:pStyle w:val="ad"/>
              <w:rPr>
                <w:rFonts w:ascii="맑은 고딕" w:hAnsi="맑은 고딕"/>
                <w:color w:val="000000"/>
                <w:sz w:val="18"/>
              </w:rPr>
            </w:pPr>
            <w:r w:rsidRPr="00252FD2">
              <w:rPr>
                <w:rFonts w:ascii="맑은 고딕" w:hAnsi="맑은 고딕"/>
                <w:color w:val="000000"/>
                <w:sz w:val="18"/>
              </w:rPr>
              <w:t>175.123.252.144</w:t>
            </w:r>
          </w:p>
          <w:p w:rsidR="00C94E86" w:rsidRPr="00252FD2" w:rsidRDefault="00C94E86" w:rsidP="0085275B">
            <w:pPr>
              <w:pStyle w:val="ad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E86" w:rsidRPr="00252FD2" w:rsidRDefault="00C94E86" w:rsidP="0085275B">
            <w:pPr>
              <w:pStyle w:val="af8"/>
              <w:numPr>
                <w:ilvl w:val="0"/>
                <w:numId w:val="31"/>
              </w:numPr>
              <w:ind w:leftChars="0" w:left="182" w:hanging="168"/>
              <w:rPr>
                <w:sz w:val="18"/>
                <w:szCs w:val="20"/>
              </w:rPr>
            </w:pPr>
            <w:r w:rsidRPr="00252FD2">
              <w:rPr>
                <w:rFonts w:hint="eastAsia"/>
                <w:sz w:val="18"/>
                <w:szCs w:val="20"/>
              </w:rPr>
              <w:t>설치 위치</w:t>
            </w:r>
          </w:p>
          <w:p w:rsidR="00C94E86" w:rsidRPr="00252FD2" w:rsidRDefault="00F01F48" w:rsidP="000F1289">
            <w:pPr>
              <w:keepNext/>
              <w:ind w:left="14"/>
              <w:rPr>
                <w:sz w:val="18"/>
              </w:rPr>
            </w:pPr>
            <w:r w:rsidRPr="00252FD2">
              <w:rPr>
                <w:sz w:val="18"/>
              </w:rPr>
              <w:t>C:/ProgramFiles/ApacheSoftwareFoundation/Tomcat 9.0_Tomcat9.75/webapps/</w:t>
            </w:r>
            <w:r w:rsidR="0066374A" w:rsidRPr="00252FD2">
              <w:rPr>
                <w:sz w:val="18"/>
              </w:rPr>
              <w:t>ROOT</w:t>
            </w:r>
          </w:p>
        </w:tc>
      </w:tr>
      <w:tr w:rsidR="00C94E86" w:rsidRPr="00812066" w:rsidTr="005E262C">
        <w:trPr>
          <w:trHeight w:val="1226"/>
        </w:trPr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94E86" w:rsidRDefault="00C94E86" w:rsidP="0085275B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환경 파일</w:t>
            </w:r>
          </w:p>
        </w:tc>
        <w:tc>
          <w:tcPr>
            <w:tcW w:w="17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94E86" w:rsidRPr="00252FD2" w:rsidRDefault="00C94E86" w:rsidP="0085275B">
            <w:pPr>
              <w:pStyle w:val="ad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F48" w:rsidRPr="00252FD2" w:rsidRDefault="00C94E86" w:rsidP="0066374A">
            <w:pPr>
              <w:pStyle w:val="af8"/>
              <w:numPr>
                <w:ilvl w:val="0"/>
                <w:numId w:val="31"/>
              </w:numPr>
              <w:ind w:leftChars="0"/>
              <w:rPr>
                <w:sz w:val="18"/>
                <w:szCs w:val="20"/>
              </w:rPr>
            </w:pPr>
            <w:r w:rsidRPr="00252FD2">
              <w:rPr>
                <w:rFonts w:hint="eastAsia"/>
                <w:sz w:val="18"/>
                <w:szCs w:val="20"/>
              </w:rPr>
              <w:t>위치</w:t>
            </w:r>
          </w:p>
          <w:p w:rsidR="00C94E86" w:rsidRPr="00252FD2" w:rsidRDefault="00F01F48" w:rsidP="00F01F48">
            <w:pPr>
              <w:rPr>
                <w:sz w:val="18"/>
              </w:rPr>
            </w:pPr>
            <w:r w:rsidRPr="00252FD2">
              <w:rPr>
                <w:sz w:val="18"/>
              </w:rPr>
              <w:t>C:/ProgramFiles/ApacheSoftwareFoundation/Tomcat 9.0_Tomcat9.75/webapps/ROOT</w:t>
            </w:r>
          </w:p>
        </w:tc>
      </w:tr>
      <w:tr w:rsidR="00C94E86" w:rsidRPr="00812066" w:rsidTr="005E262C">
        <w:trPr>
          <w:trHeight w:val="1386"/>
        </w:trPr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94E86" w:rsidRDefault="00C94E86" w:rsidP="0085275B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기동 및 종료</w:t>
            </w:r>
          </w:p>
        </w:tc>
        <w:tc>
          <w:tcPr>
            <w:tcW w:w="179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94E86" w:rsidRPr="00252FD2" w:rsidRDefault="00C94E86" w:rsidP="0085275B">
            <w:pPr>
              <w:pStyle w:val="ad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E86" w:rsidRPr="00252FD2" w:rsidRDefault="00252FD2" w:rsidP="00252FD2">
            <w:pPr>
              <w:pStyle w:val="af8"/>
              <w:ind w:leftChars="0" w:left="182"/>
              <w:rPr>
                <w:sz w:val="18"/>
                <w:szCs w:val="20"/>
              </w:rPr>
            </w:pPr>
            <w:r w:rsidRPr="00252FD2">
              <w:rPr>
                <w:rFonts w:hint="eastAsia"/>
                <w:sz w:val="18"/>
              </w:rPr>
              <w:t>- 기동 : /bin/Tomcat9.75w.exe 실행 -&gt; start 누르기</w:t>
            </w:r>
            <w:r w:rsidRPr="00252FD2">
              <w:rPr>
                <w:rFonts w:hint="eastAsia"/>
                <w:sz w:val="18"/>
              </w:rPr>
              <w:br/>
              <w:t>- 종료 : /bin/Tomcat9.75w.exe 실행 -&gt; stop 누르기</w:t>
            </w:r>
            <w:r w:rsidRPr="00252FD2">
              <w:rPr>
                <w:sz w:val="18"/>
                <w:szCs w:val="20"/>
              </w:rPr>
              <w:t xml:space="preserve"> </w:t>
            </w:r>
          </w:p>
        </w:tc>
      </w:tr>
    </w:tbl>
    <w:p w:rsidR="00E76347" w:rsidRDefault="004F49BA" w:rsidP="004F49BA">
      <w:pPr>
        <w:pStyle w:val="2"/>
      </w:pPr>
      <w:bookmarkStart w:id="8" w:name="_Toc113549220"/>
      <w:r>
        <w:rPr>
          <w:rFonts w:hint="eastAsia"/>
        </w:rPr>
        <w:t>운영 항목</w:t>
      </w:r>
      <w:bookmarkEnd w:id="8"/>
    </w:p>
    <w:p w:rsidR="0085275B" w:rsidRDefault="0085275B" w:rsidP="0085275B"/>
    <w:p w:rsidR="007B7944" w:rsidRDefault="007B7944" w:rsidP="007B7944"/>
    <w:p w:rsidR="00DB6D02" w:rsidRPr="004F49BA" w:rsidRDefault="00DB6D02" w:rsidP="004F49BA"/>
    <w:p w:rsidR="0014341F" w:rsidRDefault="00795890" w:rsidP="00795890">
      <w:pPr>
        <w:pStyle w:val="1"/>
      </w:pPr>
      <w:bookmarkStart w:id="9" w:name="_Toc113549231"/>
      <w:r>
        <w:rPr>
          <w:rFonts w:hint="eastAsia"/>
        </w:rPr>
        <w:t>형상관리 서버</w:t>
      </w:r>
      <w:bookmarkEnd w:id="9"/>
    </w:p>
    <w:p w:rsidR="00E76347" w:rsidRDefault="007D5A3E" w:rsidP="00654999">
      <w:r>
        <w:rPr>
          <w:rFonts w:hint="eastAsia"/>
        </w:rPr>
        <w:t>-따로 없음.</w:t>
      </w:r>
    </w:p>
    <w:p w:rsidR="00BA7C77" w:rsidRDefault="00AF65E9" w:rsidP="00AF65E9">
      <w:pPr>
        <w:pStyle w:val="1"/>
      </w:pPr>
      <w:bookmarkStart w:id="10" w:name="_Toc113549235"/>
      <w:r>
        <w:rPr>
          <w:rFonts w:hint="eastAsia"/>
        </w:rPr>
        <w:t>배포서버</w:t>
      </w:r>
      <w:bookmarkEnd w:id="10"/>
    </w:p>
    <w:p w:rsidR="00AF65E9" w:rsidRPr="00AF65E9" w:rsidRDefault="00AF65E9" w:rsidP="00AF65E9">
      <w:pPr>
        <w:pStyle w:val="2"/>
      </w:pPr>
      <w:bookmarkStart w:id="11" w:name="_Toc113549236"/>
      <w:r>
        <w:rPr>
          <w:rFonts w:hint="eastAsia"/>
        </w:rPr>
        <w:t>설치 및 기동</w:t>
      </w:r>
      <w:r w:rsidR="00C94E86"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11"/>
    </w:p>
    <w:tbl>
      <w:tblPr>
        <w:tblW w:w="906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8"/>
        <w:gridCol w:w="1701"/>
        <w:gridCol w:w="5809"/>
      </w:tblGrid>
      <w:tr w:rsidR="00AF65E9" w:rsidRPr="002D4A6D" w:rsidTr="00C16622">
        <w:trPr>
          <w:trHeight w:val="420"/>
          <w:tblHeader/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F65E9" w:rsidRPr="002D4A6D" w:rsidRDefault="00AF65E9" w:rsidP="002B3FB2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구분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F65E9" w:rsidRPr="002D4A6D" w:rsidRDefault="00AF65E9" w:rsidP="002B3FB2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대상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5E9" w:rsidRPr="002D4A6D" w:rsidRDefault="00AF65E9" w:rsidP="002B3FB2">
            <w:pPr>
              <w:adjustRightInd/>
              <w:snapToGrid w:val="0"/>
              <w:jc w:val="center"/>
              <w:textAlignment w:val="auto"/>
              <w:rPr>
                <w:rFonts w:cs="바탕"/>
                <w:b/>
                <w:bCs/>
                <w:color w:val="000000"/>
                <w:kern w:val="2"/>
              </w:rPr>
            </w:pPr>
            <w:r>
              <w:rPr>
                <w:rFonts w:cs="바탕" w:hint="eastAsia"/>
                <w:b/>
                <w:bCs/>
                <w:color w:val="000000"/>
                <w:kern w:val="2"/>
              </w:rPr>
              <w:t>내용</w:t>
            </w:r>
          </w:p>
        </w:tc>
      </w:tr>
      <w:tr w:rsidR="00AF65E9" w:rsidRPr="00812066" w:rsidTr="00C16622">
        <w:trPr>
          <w:trHeight w:val="1396"/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F65E9" w:rsidRPr="002D4A6D" w:rsidRDefault="00AF65E9" w:rsidP="002B3FB2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설치 위치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F65E9" w:rsidRPr="002D4A6D" w:rsidRDefault="00C16622" w:rsidP="002B3FB2">
            <w:pPr>
              <w:pStyle w:val="ad"/>
              <w:rPr>
                <w:rFonts w:ascii="맑은 고딕" w:hAnsi="맑은 고딕"/>
                <w:color w:val="000000"/>
              </w:rPr>
            </w:pPr>
            <w:r w:rsidRPr="00C16622">
              <w:rPr>
                <w:rFonts w:ascii="맑은 고딕" w:hAnsi="맑은 고딕"/>
                <w:color w:val="000000"/>
              </w:rPr>
              <w:t>175.123.252.144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5E9" w:rsidRPr="007B7944" w:rsidRDefault="00AF65E9" w:rsidP="00C94E86">
            <w:pPr>
              <w:pStyle w:val="af8"/>
              <w:numPr>
                <w:ilvl w:val="0"/>
                <w:numId w:val="31"/>
              </w:numPr>
              <w:ind w:leftChars="0" w:left="182" w:hanging="168"/>
            </w:pPr>
            <w:r>
              <w:rPr>
                <w:rFonts w:hint="eastAsia"/>
                <w:sz w:val="20"/>
                <w:szCs w:val="20"/>
              </w:rPr>
              <w:t>설치 위치</w:t>
            </w:r>
            <w:r>
              <w:rPr>
                <w:sz w:val="20"/>
                <w:szCs w:val="20"/>
              </w:rPr>
              <w:br/>
            </w:r>
            <w:r w:rsidR="0092139E" w:rsidRPr="0092139E">
              <w:rPr>
                <w:sz w:val="20"/>
              </w:rPr>
              <w:t>C:/ProgramFiles/ApacheSoftwareFoundation/Tomcat 9.0_Tomcat9.75/webapps/ROOT</w:t>
            </w:r>
          </w:p>
        </w:tc>
      </w:tr>
      <w:tr w:rsidR="00AF65E9" w:rsidRPr="00812066" w:rsidTr="00C16622">
        <w:trPr>
          <w:trHeight w:val="2650"/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F65E9" w:rsidRDefault="00AF65E9" w:rsidP="002B3FB2">
            <w:pPr>
              <w:pStyle w:val="ad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기동 및 종료</w:t>
            </w: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F65E9" w:rsidRDefault="00AF65E9" w:rsidP="002B3FB2">
            <w:pPr>
              <w:pStyle w:val="ad"/>
              <w:rPr>
                <w:rFonts w:ascii="맑은 고딕" w:hAnsi="맑은 고딕"/>
                <w:color w:val="000000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A05" w:rsidRDefault="00A67A05" w:rsidP="00A67A05">
            <w:pPr>
              <w:pStyle w:val="af8"/>
              <w:numPr>
                <w:ilvl w:val="0"/>
                <w:numId w:val="3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eb Server</w:t>
            </w:r>
          </w:p>
          <w:p w:rsidR="00A02D61" w:rsidRPr="00901E27" w:rsidRDefault="00A67A05" w:rsidP="00901E27">
            <w:pPr>
              <w:pStyle w:val="af8"/>
              <w:ind w:leftChars="0" w:left="182"/>
              <w:rPr>
                <w:sz w:val="20"/>
                <w:szCs w:val="20"/>
              </w:rPr>
            </w:pPr>
            <w:r w:rsidRPr="00F01F48">
              <w:rPr>
                <w:rFonts w:hint="eastAsia"/>
                <w:sz w:val="20"/>
                <w:szCs w:val="20"/>
              </w:rPr>
              <w:t>-</w:t>
            </w:r>
            <w:r w:rsidRPr="00F01F48">
              <w:rPr>
                <w:sz w:val="20"/>
                <w:szCs w:val="20"/>
              </w:rPr>
              <w:t xml:space="preserve"> </w:t>
            </w:r>
            <w:r w:rsidRPr="00F01F48">
              <w:rPr>
                <w:rFonts w:hint="eastAsia"/>
                <w:sz w:val="20"/>
                <w:szCs w:val="20"/>
              </w:rPr>
              <w:t xml:space="preserve">기동 </w:t>
            </w:r>
            <w:r w:rsidRPr="00F01F48">
              <w:rPr>
                <w:sz w:val="20"/>
                <w:szCs w:val="20"/>
              </w:rPr>
              <w:t xml:space="preserve">: /bin/Tomcat9.75w.exe </w:t>
            </w:r>
            <w:r w:rsidRPr="00F01F48">
              <w:rPr>
                <w:rFonts w:hint="eastAsia"/>
                <w:sz w:val="20"/>
                <w:szCs w:val="20"/>
              </w:rPr>
              <w:t xml:space="preserve">실행 </w:t>
            </w:r>
            <w:r w:rsidRPr="00F01F48">
              <w:rPr>
                <w:sz w:val="20"/>
                <w:szCs w:val="20"/>
              </w:rPr>
              <w:t xml:space="preserve">-&gt; start </w:t>
            </w:r>
            <w:r w:rsidRPr="00F01F48">
              <w:rPr>
                <w:rFonts w:hint="eastAsia"/>
                <w:sz w:val="20"/>
                <w:szCs w:val="20"/>
              </w:rPr>
              <w:t>누르기</w:t>
            </w:r>
            <w:r w:rsidRPr="00F01F48">
              <w:rPr>
                <w:sz w:val="20"/>
                <w:szCs w:val="20"/>
              </w:rPr>
              <w:br/>
            </w:r>
            <w:r w:rsidRPr="00F01F48">
              <w:rPr>
                <w:rFonts w:hint="eastAsia"/>
                <w:sz w:val="20"/>
                <w:szCs w:val="20"/>
              </w:rPr>
              <w:t>-</w:t>
            </w:r>
            <w:r w:rsidRPr="00F01F48">
              <w:rPr>
                <w:sz w:val="20"/>
                <w:szCs w:val="20"/>
              </w:rPr>
              <w:t xml:space="preserve"> </w:t>
            </w:r>
            <w:r w:rsidRPr="00F01F48">
              <w:rPr>
                <w:rFonts w:hint="eastAsia"/>
                <w:sz w:val="20"/>
                <w:szCs w:val="20"/>
              </w:rPr>
              <w:t xml:space="preserve">종료 </w:t>
            </w:r>
            <w:r w:rsidRPr="00F01F48">
              <w:rPr>
                <w:sz w:val="20"/>
                <w:szCs w:val="20"/>
              </w:rPr>
              <w:t xml:space="preserve">: /bin/Tomcat9.75w.exe </w:t>
            </w:r>
            <w:r w:rsidRPr="00F01F48">
              <w:rPr>
                <w:rFonts w:hint="eastAsia"/>
                <w:sz w:val="20"/>
                <w:szCs w:val="20"/>
              </w:rPr>
              <w:t xml:space="preserve">실행 </w:t>
            </w:r>
            <w:r w:rsidRPr="00F01F48">
              <w:rPr>
                <w:sz w:val="20"/>
                <w:szCs w:val="20"/>
              </w:rPr>
              <w:t xml:space="preserve">-&gt; stop </w:t>
            </w:r>
            <w:r w:rsidRPr="00F01F48">
              <w:rPr>
                <w:rFonts w:hint="eastAsia"/>
                <w:sz w:val="20"/>
                <w:szCs w:val="20"/>
              </w:rPr>
              <w:t>누르기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94E86">
              <w:rPr>
                <w:rFonts w:hint="eastAsia"/>
                <w:sz w:val="20"/>
                <w:szCs w:val="20"/>
              </w:rPr>
              <w:t xml:space="preserve">접속 </w:t>
            </w:r>
            <w:r w:rsidR="00C94E86">
              <w:rPr>
                <w:sz w:val="20"/>
                <w:szCs w:val="20"/>
              </w:rPr>
              <w:t>URL</w:t>
            </w:r>
            <w:r w:rsidR="00C94E86">
              <w:rPr>
                <w:sz w:val="20"/>
                <w:szCs w:val="20"/>
              </w:rPr>
              <w:br/>
            </w:r>
            <w:r w:rsidR="00C94E86">
              <w:rPr>
                <w:rFonts w:hint="eastAsia"/>
                <w:sz w:val="20"/>
                <w:szCs w:val="20"/>
              </w:rPr>
              <w:t>-</w:t>
            </w:r>
            <w:r w:rsidR="00C94E86">
              <w:rPr>
                <w:sz w:val="20"/>
                <w:szCs w:val="20"/>
              </w:rPr>
              <w:t xml:space="preserve"> </w:t>
            </w:r>
            <w:hyperlink r:id="rId10" w:history="1">
              <w:r w:rsidR="001A044F" w:rsidRPr="008525B8">
                <w:rPr>
                  <w:rStyle w:val="a9"/>
                  <w:rFonts w:eastAsia="맑은 고딕"/>
                  <w:sz w:val="20"/>
                  <w:szCs w:val="20"/>
                </w:rPr>
                <w:t>https://175.123.252.144</w:t>
              </w:r>
            </w:hyperlink>
          </w:p>
        </w:tc>
      </w:tr>
    </w:tbl>
    <w:p w:rsidR="00BA7C77" w:rsidRDefault="00BA7C77" w:rsidP="007D7957"/>
    <w:p w:rsidR="00BA7C77" w:rsidRDefault="00BA7C77" w:rsidP="007D7957"/>
    <w:p w:rsidR="00BA7C77" w:rsidRDefault="00BA7C77" w:rsidP="007D7957"/>
    <w:p w:rsidR="00BA7C77" w:rsidRDefault="00BA7C77" w:rsidP="007D7957"/>
    <w:p w:rsidR="00210365" w:rsidRPr="007D7957" w:rsidRDefault="00210365" w:rsidP="007D7957"/>
    <w:sectPr w:rsidR="00210365" w:rsidRPr="007D7957" w:rsidSect="005D5710">
      <w:headerReference w:type="default" r:id="rId11"/>
      <w:footerReference w:type="default" r:id="rId12"/>
      <w:pgSz w:w="11907" w:h="16840" w:code="9"/>
      <w:pgMar w:top="1418" w:right="1134" w:bottom="1418" w:left="1134" w:header="567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A8B" w:rsidRDefault="00957A8B">
      <w:r>
        <w:separator/>
      </w:r>
    </w:p>
  </w:endnote>
  <w:endnote w:type="continuationSeparator" w:id="0">
    <w:p w:rsidR="00957A8B" w:rsidRDefault="00957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F93" w:rsidRDefault="00511F93" w:rsidP="00DF6133">
    <w:pPr>
      <w:pStyle w:val="a8"/>
      <w:ind w:firstLine="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0" w:type="dxa"/>
      <w:tblInd w:w="-49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583"/>
      <w:gridCol w:w="919"/>
      <w:gridCol w:w="4248"/>
    </w:tblGrid>
    <w:tr w:rsidR="00511F93" w:rsidRPr="00617E65" w:rsidTr="00C10FE0">
      <w:trPr>
        <w:trHeight w:val="645"/>
      </w:trPr>
      <w:tc>
        <w:tcPr>
          <w:tcW w:w="4583" w:type="dxa"/>
          <w:vAlign w:val="center"/>
        </w:tcPr>
        <w:p w:rsidR="00511F93" w:rsidRDefault="0041258A" w:rsidP="00927ECA">
          <w:pPr>
            <w:pStyle w:val="ad"/>
            <w:jc w:val="left"/>
            <w:rPr>
              <w:rFonts w:ascii="맑은 고딕" w:hAnsi="맑은 고딕"/>
              <w:b w:val="0"/>
              <w:sz w:val="18"/>
              <w:szCs w:val="18"/>
            </w:rPr>
          </w:pPr>
          <w:r>
            <w:rPr>
              <w:rFonts w:ascii="맑은 고딕" w:hAnsi="맑은 고딕" w:hint="eastAsia"/>
              <w:b w:val="0"/>
              <w:sz w:val="18"/>
              <w:szCs w:val="18"/>
            </w:rPr>
            <w:t>문서명</w:t>
          </w:r>
        </w:p>
        <w:p w:rsidR="007A62E4" w:rsidRPr="007A62E4" w:rsidRDefault="007A62E4" w:rsidP="00927ECA">
          <w:pPr>
            <w:pStyle w:val="ad"/>
            <w:jc w:val="left"/>
            <w:rPr>
              <w:rFonts w:ascii="맑은 고딕" w:hAnsi="맑은 고딕"/>
              <w:b w:val="0"/>
              <w:color w:val="000000"/>
              <w:sz w:val="18"/>
              <w:szCs w:val="18"/>
            </w:rPr>
          </w:pPr>
        </w:p>
      </w:tc>
      <w:tc>
        <w:tcPr>
          <w:tcW w:w="919" w:type="dxa"/>
        </w:tcPr>
        <w:p w:rsidR="00511F93" w:rsidRPr="00F8434F" w:rsidRDefault="00611453" w:rsidP="00611453">
          <w:pPr>
            <w:pStyle w:val="ad"/>
            <w:ind w:firstLine="79"/>
            <w:rPr>
              <w:rFonts w:ascii="맑은 고딕" w:hAnsi="맑은 고딕"/>
              <w:b w:val="0"/>
              <w:color w:val="000000"/>
            </w:rPr>
          </w:pPr>
          <w:r w:rsidRPr="00F8434F">
            <w:rPr>
              <w:rFonts w:ascii="맑은 고딕" w:hAnsi="맑은 고딕" w:hint="eastAsia"/>
              <w:b w:val="0"/>
              <w:color w:val="000000"/>
            </w:rPr>
            <w:t xml:space="preserve">- </w:t>
          </w:r>
          <w:r w:rsidRPr="00F8434F">
            <w:rPr>
              <w:rFonts w:ascii="맑은 고딕" w:hAnsi="맑은 고딕"/>
              <w:b w:val="0"/>
              <w:color w:val="000000"/>
            </w:rPr>
            <w:fldChar w:fldCharType="begin"/>
          </w:r>
          <w:r w:rsidRPr="00F8434F">
            <w:rPr>
              <w:rFonts w:ascii="맑은 고딕" w:hAnsi="맑은 고딕"/>
              <w:b w:val="0"/>
              <w:color w:val="000000"/>
            </w:rPr>
            <w:instrText xml:space="preserve">PAGE  </w:instrText>
          </w:r>
          <w:r w:rsidRPr="00F8434F">
            <w:rPr>
              <w:rFonts w:ascii="맑은 고딕" w:hAnsi="맑은 고딕"/>
              <w:b w:val="0"/>
              <w:color w:val="000000"/>
            </w:rPr>
            <w:fldChar w:fldCharType="separate"/>
          </w:r>
          <w:r w:rsidR="002A4476">
            <w:rPr>
              <w:rFonts w:ascii="맑은 고딕" w:hAnsi="맑은 고딕"/>
              <w:b w:val="0"/>
              <w:noProof/>
              <w:color w:val="000000"/>
            </w:rPr>
            <w:t>1</w:t>
          </w:r>
          <w:r w:rsidRPr="00F8434F">
            <w:rPr>
              <w:rFonts w:ascii="맑은 고딕" w:hAnsi="맑은 고딕"/>
              <w:b w:val="0"/>
              <w:color w:val="000000"/>
            </w:rPr>
            <w:fldChar w:fldCharType="end"/>
          </w:r>
          <w:r w:rsidRPr="00F8434F">
            <w:rPr>
              <w:rFonts w:ascii="맑은 고딕" w:hAnsi="맑은 고딕" w:hint="eastAsia"/>
              <w:b w:val="0"/>
              <w:color w:val="000000"/>
            </w:rPr>
            <w:t xml:space="preserve"> -</w:t>
          </w:r>
        </w:p>
        <w:p w:rsidR="00F8434F" w:rsidRPr="008269E7" w:rsidRDefault="00F8434F" w:rsidP="00562250">
          <w:pPr>
            <w:pStyle w:val="ad"/>
            <w:ind w:firstLine="79"/>
            <w:rPr>
              <w:rFonts w:ascii="맑은 고딕" w:hAnsi="맑은 고딕"/>
              <w:b w:val="0"/>
              <w:color w:val="000000"/>
              <w:sz w:val="18"/>
              <w:szCs w:val="18"/>
            </w:rPr>
          </w:pPr>
        </w:p>
      </w:tc>
      <w:tc>
        <w:tcPr>
          <w:tcW w:w="4248" w:type="dxa"/>
          <w:vAlign w:val="center"/>
        </w:tcPr>
        <w:p w:rsidR="00511F93" w:rsidRDefault="00511F93" w:rsidP="00FF119E">
          <w:pPr>
            <w:pStyle w:val="ad"/>
            <w:ind w:firstLine="79"/>
            <w:jc w:val="right"/>
            <w:rPr>
              <w:rFonts w:ascii="맑은 고딕" w:hAnsi="맑은 고딕"/>
              <w:b w:val="0"/>
              <w:color w:val="000000"/>
            </w:rPr>
          </w:pPr>
        </w:p>
        <w:p w:rsidR="007A62E4" w:rsidRPr="007A62E4" w:rsidRDefault="007A62E4" w:rsidP="00FF119E">
          <w:pPr>
            <w:pStyle w:val="ad"/>
            <w:ind w:firstLine="79"/>
            <w:jc w:val="right"/>
            <w:rPr>
              <w:rFonts w:ascii="맑은 고딕" w:hAnsi="맑은 고딕"/>
              <w:b w:val="0"/>
              <w:color w:val="000000"/>
              <w:sz w:val="18"/>
              <w:szCs w:val="18"/>
            </w:rPr>
          </w:pPr>
        </w:p>
      </w:tc>
    </w:tr>
  </w:tbl>
  <w:p w:rsidR="00511F93" w:rsidRPr="00617E65" w:rsidRDefault="00511F93" w:rsidP="00617E6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A8B" w:rsidRDefault="00957A8B">
      <w:r>
        <w:separator/>
      </w:r>
    </w:p>
  </w:footnote>
  <w:footnote w:type="continuationSeparator" w:id="0">
    <w:p w:rsidR="00957A8B" w:rsidRDefault="00957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6267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276"/>
      <w:gridCol w:w="6952"/>
      <w:gridCol w:w="6039"/>
    </w:tblGrid>
    <w:tr w:rsidR="00AF0CD8" w:rsidRPr="00FB02BF" w:rsidTr="00AE1A02">
      <w:trPr>
        <w:trHeight w:val="459"/>
      </w:trPr>
      <w:tc>
        <w:tcPr>
          <w:tcW w:w="2235" w:type="dxa"/>
          <w:shd w:val="clear" w:color="auto" w:fill="auto"/>
          <w:vAlign w:val="center"/>
        </w:tcPr>
        <w:p w:rsidR="00AE1A02" w:rsidRPr="00927ECA" w:rsidRDefault="00AF0CD8" w:rsidP="00FF119E">
          <w:pPr>
            <w:spacing w:line="40" w:lineRule="atLeast"/>
            <w:rPr>
              <w:b/>
              <w:szCs w:val="10"/>
            </w:rPr>
          </w:pPr>
          <w:r>
            <w:rPr>
              <w:noProof/>
            </w:rPr>
            <w:drawing>
              <wp:inline distT="0" distB="0" distL="0" distR="0" wp14:anchorId="198F7E00" wp14:editId="258D15BF">
                <wp:extent cx="1943100" cy="458953"/>
                <wp:effectExtent l="0" t="0" r="0" b="0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58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</w:tcPr>
        <w:p w:rsidR="00AE1A02" w:rsidRPr="00927ECA" w:rsidRDefault="002F2A7C" w:rsidP="00F8642B">
          <w:pPr>
            <w:spacing w:line="40" w:lineRule="atLeast"/>
            <w:jc w:val="right"/>
            <w:rPr>
              <w:b/>
              <w:szCs w:val="10"/>
            </w:rPr>
          </w:pPr>
          <w:r>
            <w:rPr>
              <w:rFonts w:hint="eastAsia"/>
              <w:b/>
              <w:szCs w:val="10"/>
            </w:rPr>
            <w:t>공공급식시스템 통합 구축</w:t>
          </w:r>
        </w:p>
      </w:tc>
      <w:tc>
        <w:tcPr>
          <w:tcW w:w="6520" w:type="dxa"/>
          <w:shd w:val="clear" w:color="auto" w:fill="auto"/>
        </w:tcPr>
        <w:p w:rsidR="00AE1A02" w:rsidRPr="00927ECA" w:rsidRDefault="00AE1A02" w:rsidP="00FB02BF">
          <w:pPr>
            <w:spacing w:line="40" w:lineRule="atLeast"/>
            <w:jc w:val="right"/>
            <w:rPr>
              <w:b/>
              <w:szCs w:val="10"/>
            </w:rPr>
          </w:pPr>
          <w:r>
            <w:rPr>
              <w:rFonts w:hint="eastAsia"/>
              <w:b/>
              <w:szCs w:val="10"/>
            </w:rPr>
            <w:t>차세대 그룹웨어시스템 구축</w:t>
          </w:r>
        </w:p>
      </w:tc>
    </w:tr>
  </w:tbl>
  <w:p w:rsidR="00511F93" w:rsidRPr="005F6263" w:rsidRDefault="00511F93">
    <w:pPr>
      <w:spacing w:line="40" w:lineRule="atLeas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67A53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ganada"/>
      <w:pStyle w:val="6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1710D5B"/>
    <w:multiLevelType w:val="hybridMultilevel"/>
    <w:tmpl w:val="28968F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61624C"/>
    <w:multiLevelType w:val="hybridMultilevel"/>
    <w:tmpl w:val="917A6C7A"/>
    <w:lvl w:ilvl="0" w:tplc="00D66604">
      <w:start w:val="1"/>
      <w:numFmt w:val="ganada"/>
      <w:pStyle w:val="8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F34712"/>
    <w:multiLevelType w:val="hybridMultilevel"/>
    <w:tmpl w:val="F2C285B2"/>
    <w:lvl w:ilvl="0" w:tplc="4252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79465B8"/>
    <w:multiLevelType w:val="hybridMultilevel"/>
    <w:tmpl w:val="FC28400A"/>
    <w:lvl w:ilvl="0" w:tplc="1B32A85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EC4374"/>
    <w:multiLevelType w:val="hybridMultilevel"/>
    <w:tmpl w:val="F8C090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0316AB"/>
    <w:multiLevelType w:val="hybridMultilevel"/>
    <w:tmpl w:val="BDE21984"/>
    <w:lvl w:ilvl="0" w:tplc="5CE2AA5C">
      <w:start w:val="1"/>
      <w:numFmt w:val="bullet"/>
      <w:pStyle w:val="t2"/>
      <w:lvlText w:val=""/>
      <w:lvlJc w:val="left"/>
      <w:pPr>
        <w:tabs>
          <w:tab w:val="num" w:pos="851"/>
        </w:tabs>
        <w:ind w:left="1134" w:hanging="283"/>
      </w:pPr>
      <w:rPr>
        <w:rFonts w:ascii="Wingdings" w:eastAsia="굴림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7C60F2"/>
    <w:multiLevelType w:val="hybridMultilevel"/>
    <w:tmpl w:val="7BA03AB0"/>
    <w:lvl w:ilvl="0" w:tplc="5442F9CA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8E462D"/>
    <w:multiLevelType w:val="hybridMultilevel"/>
    <w:tmpl w:val="3326C35A"/>
    <w:lvl w:ilvl="0" w:tplc="89445F94">
      <w:start w:val="1"/>
      <w:numFmt w:val="upperLetter"/>
      <w:lvlText w:val="%1."/>
      <w:lvlJc w:val="left"/>
      <w:pPr>
        <w:ind w:left="7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4" w:hanging="400"/>
      </w:pPr>
    </w:lvl>
    <w:lvl w:ilvl="2" w:tplc="0409001B" w:tentative="1">
      <w:start w:val="1"/>
      <w:numFmt w:val="lowerRoman"/>
      <w:lvlText w:val="%3."/>
      <w:lvlJc w:val="right"/>
      <w:pPr>
        <w:ind w:left="1634" w:hanging="400"/>
      </w:pPr>
    </w:lvl>
    <w:lvl w:ilvl="3" w:tplc="0409000F" w:tentative="1">
      <w:start w:val="1"/>
      <w:numFmt w:val="decimal"/>
      <w:lvlText w:val="%4."/>
      <w:lvlJc w:val="left"/>
      <w:pPr>
        <w:ind w:left="2034" w:hanging="400"/>
      </w:pPr>
    </w:lvl>
    <w:lvl w:ilvl="4" w:tplc="04090019" w:tentative="1">
      <w:start w:val="1"/>
      <w:numFmt w:val="upperLetter"/>
      <w:lvlText w:val="%5."/>
      <w:lvlJc w:val="left"/>
      <w:pPr>
        <w:ind w:left="2434" w:hanging="400"/>
      </w:pPr>
    </w:lvl>
    <w:lvl w:ilvl="5" w:tplc="0409001B" w:tentative="1">
      <w:start w:val="1"/>
      <w:numFmt w:val="lowerRoman"/>
      <w:lvlText w:val="%6."/>
      <w:lvlJc w:val="right"/>
      <w:pPr>
        <w:ind w:left="2834" w:hanging="400"/>
      </w:pPr>
    </w:lvl>
    <w:lvl w:ilvl="6" w:tplc="0409000F" w:tentative="1">
      <w:start w:val="1"/>
      <w:numFmt w:val="decimal"/>
      <w:lvlText w:val="%7."/>
      <w:lvlJc w:val="left"/>
      <w:pPr>
        <w:ind w:left="3234" w:hanging="400"/>
      </w:pPr>
    </w:lvl>
    <w:lvl w:ilvl="7" w:tplc="04090019" w:tentative="1">
      <w:start w:val="1"/>
      <w:numFmt w:val="upperLetter"/>
      <w:lvlText w:val="%8."/>
      <w:lvlJc w:val="left"/>
      <w:pPr>
        <w:ind w:left="3634" w:hanging="400"/>
      </w:pPr>
    </w:lvl>
    <w:lvl w:ilvl="8" w:tplc="0409001B" w:tentative="1">
      <w:start w:val="1"/>
      <w:numFmt w:val="lowerRoman"/>
      <w:lvlText w:val="%9."/>
      <w:lvlJc w:val="right"/>
      <w:pPr>
        <w:ind w:left="4034" w:hanging="400"/>
      </w:pPr>
    </w:lvl>
  </w:abstractNum>
  <w:abstractNum w:abstractNumId="9" w15:restartNumberingAfterBreak="0">
    <w:nsid w:val="19854202"/>
    <w:multiLevelType w:val="hybridMultilevel"/>
    <w:tmpl w:val="71FC35DA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1EBA0015"/>
    <w:multiLevelType w:val="hybridMultilevel"/>
    <w:tmpl w:val="3DD812FE"/>
    <w:lvl w:ilvl="0" w:tplc="C98EFF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83411A"/>
    <w:multiLevelType w:val="multilevel"/>
    <w:tmpl w:val="71E864E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974A84"/>
    <w:multiLevelType w:val="hybridMultilevel"/>
    <w:tmpl w:val="C05AB1AC"/>
    <w:lvl w:ilvl="0" w:tplc="9EE8C1F8">
      <w:start w:val="1"/>
      <w:numFmt w:val="upperLetter"/>
      <w:lvlText w:val="%1."/>
      <w:lvlJc w:val="left"/>
      <w:pPr>
        <w:ind w:left="7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4" w:hanging="400"/>
      </w:pPr>
    </w:lvl>
    <w:lvl w:ilvl="2" w:tplc="0409001B" w:tentative="1">
      <w:start w:val="1"/>
      <w:numFmt w:val="lowerRoman"/>
      <w:lvlText w:val="%3."/>
      <w:lvlJc w:val="right"/>
      <w:pPr>
        <w:ind w:left="1634" w:hanging="400"/>
      </w:pPr>
    </w:lvl>
    <w:lvl w:ilvl="3" w:tplc="0409000F" w:tentative="1">
      <w:start w:val="1"/>
      <w:numFmt w:val="decimal"/>
      <w:lvlText w:val="%4."/>
      <w:lvlJc w:val="left"/>
      <w:pPr>
        <w:ind w:left="2034" w:hanging="400"/>
      </w:pPr>
    </w:lvl>
    <w:lvl w:ilvl="4" w:tplc="04090019" w:tentative="1">
      <w:start w:val="1"/>
      <w:numFmt w:val="upperLetter"/>
      <w:lvlText w:val="%5."/>
      <w:lvlJc w:val="left"/>
      <w:pPr>
        <w:ind w:left="2434" w:hanging="400"/>
      </w:pPr>
    </w:lvl>
    <w:lvl w:ilvl="5" w:tplc="0409001B" w:tentative="1">
      <w:start w:val="1"/>
      <w:numFmt w:val="lowerRoman"/>
      <w:lvlText w:val="%6."/>
      <w:lvlJc w:val="right"/>
      <w:pPr>
        <w:ind w:left="2834" w:hanging="400"/>
      </w:pPr>
    </w:lvl>
    <w:lvl w:ilvl="6" w:tplc="0409000F" w:tentative="1">
      <w:start w:val="1"/>
      <w:numFmt w:val="decimal"/>
      <w:lvlText w:val="%7."/>
      <w:lvlJc w:val="left"/>
      <w:pPr>
        <w:ind w:left="3234" w:hanging="400"/>
      </w:pPr>
    </w:lvl>
    <w:lvl w:ilvl="7" w:tplc="04090019" w:tentative="1">
      <w:start w:val="1"/>
      <w:numFmt w:val="upperLetter"/>
      <w:lvlText w:val="%8."/>
      <w:lvlJc w:val="left"/>
      <w:pPr>
        <w:ind w:left="3634" w:hanging="400"/>
      </w:pPr>
    </w:lvl>
    <w:lvl w:ilvl="8" w:tplc="0409001B" w:tentative="1">
      <w:start w:val="1"/>
      <w:numFmt w:val="lowerRoman"/>
      <w:lvlText w:val="%9."/>
      <w:lvlJc w:val="right"/>
      <w:pPr>
        <w:ind w:left="4034" w:hanging="400"/>
      </w:pPr>
    </w:lvl>
  </w:abstractNum>
  <w:abstractNum w:abstractNumId="13" w15:restartNumberingAfterBreak="0">
    <w:nsid w:val="266705FE"/>
    <w:multiLevelType w:val="hybridMultilevel"/>
    <w:tmpl w:val="07B296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35266F"/>
    <w:multiLevelType w:val="multilevel"/>
    <w:tmpl w:val="4B46165E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7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78"/>
        </w:tabs>
        <w:ind w:left="2978" w:hanging="2552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680"/>
        </w:tabs>
        <w:ind w:left="680" w:hanging="510"/>
      </w:pPr>
      <w:rPr>
        <w:rFonts w:hint="eastAsia"/>
      </w:rPr>
    </w:lvl>
    <w:lvl w:ilvl="5">
      <w:start w:val="1"/>
      <w:numFmt w:val="ganada"/>
      <w:lvlText w:val="%6)"/>
      <w:lvlJc w:val="left"/>
      <w:pPr>
        <w:tabs>
          <w:tab w:val="num" w:pos="768"/>
        </w:tabs>
        <w:ind w:left="768" w:hanging="598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7">
      <w:start w:val="1"/>
      <w:numFmt w:val="ganada"/>
      <w:lvlText w:val="(%8)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019"/>
        </w:tabs>
        <w:ind w:left="5019" w:hanging="1700"/>
      </w:pPr>
      <w:rPr>
        <w:rFonts w:hint="eastAsia"/>
      </w:rPr>
    </w:lvl>
  </w:abstractNum>
  <w:abstractNum w:abstractNumId="15" w15:restartNumberingAfterBreak="0">
    <w:nsid w:val="2C9627E6"/>
    <w:multiLevelType w:val="hybridMultilevel"/>
    <w:tmpl w:val="DBD2B9D8"/>
    <w:lvl w:ilvl="0" w:tplc="3F7E161C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7" w15:restartNumberingAfterBreak="0">
    <w:nsid w:val="342103BB"/>
    <w:multiLevelType w:val="hybridMultilevel"/>
    <w:tmpl w:val="C3C61404"/>
    <w:lvl w:ilvl="0" w:tplc="24427F8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4304177"/>
    <w:multiLevelType w:val="hybridMultilevel"/>
    <w:tmpl w:val="41D8826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AC27437"/>
    <w:multiLevelType w:val="hybridMultilevel"/>
    <w:tmpl w:val="7C66DE14"/>
    <w:lvl w:ilvl="0" w:tplc="43F2EB12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07197E"/>
    <w:multiLevelType w:val="hybridMultilevel"/>
    <w:tmpl w:val="6CB6E9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6F43D0"/>
    <w:multiLevelType w:val="hybridMultilevel"/>
    <w:tmpl w:val="73829F0E"/>
    <w:lvl w:ilvl="0" w:tplc="06449C70">
      <w:start w:val="1"/>
      <w:numFmt w:val="bullet"/>
      <w:lvlText w:val=""/>
      <w:lvlJc w:val="left"/>
      <w:pPr>
        <w:tabs>
          <w:tab w:val="num" w:pos="1202"/>
        </w:tabs>
        <w:ind w:left="1202" w:hanging="40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3C918E8"/>
    <w:multiLevelType w:val="hybridMultilevel"/>
    <w:tmpl w:val="75BA022E"/>
    <w:lvl w:ilvl="0" w:tplc="1B32A8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A00EB1"/>
    <w:multiLevelType w:val="singleLevel"/>
    <w:tmpl w:val="EFBCAFDE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D8213ED"/>
    <w:multiLevelType w:val="hybridMultilevel"/>
    <w:tmpl w:val="1930A196"/>
    <w:lvl w:ilvl="0" w:tplc="819E16C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924000"/>
    <w:multiLevelType w:val="hybridMultilevel"/>
    <w:tmpl w:val="AD6EDD92"/>
    <w:lvl w:ilvl="0" w:tplc="DC7C376E">
      <w:start w:val="1"/>
      <w:numFmt w:val="bullet"/>
      <w:pStyle w:val="t1"/>
      <w:lvlText w:val=""/>
      <w:lvlJc w:val="left"/>
      <w:pPr>
        <w:tabs>
          <w:tab w:val="num" w:pos="851"/>
        </w:tabs>
        <w:ind w:left="907" w:hanging="340"/>
      </w:pPr>
      <w:rPr>
        <w:rFonts w:ascii="Wingdings" w:hAnsi="Wingdings" w:hint="default"/>
      </w:rPr>
    </w:lvl>
    <w:lvl w:ilvl="1" w:tplc="1846907E">
      <w:start w:val="1"/>
      <w:numFmt w:val="bullet"/>
      <w:pStyle w:val="t3"/>
      <w:lvlText w:val=""/>
      <w:lvlJc w:val="left"/>
      <w:pPr>
        <w:tabs>
          <w:tab w:val="num" w:pos="800"/>
        </w:tabs>
        <w:ind w:left="1084" w:hanging="28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8A37CE3"/>
    <w:multiLevelType w:val="hybridMultilevel"/>
    <w:tmpl w:val="3326C35A"/>
    <w:lvl w:ilvl="0" w:tplc="89445F94">
      <w:start w:val="1"/>
      <w:numFmt w:val="upperLetter"/>
      <w:lvlText w:val="%1."/>
      <w:lvlJc w:val="left"/>
      <w:pPr>
        <w:ind w:left="7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4" w:hanging="400"/>
      </w:pPr>
    </w:lvl>
    <w:lvl w:ilvl="2" w:tplc="0409001B" w:tentative="1">
      <w:start w:val="1"/>
      <w:numFmt w:val="lowerRoman"/>
      <w:lvlText w:val="%3."/>
      <w:lvlJc w:val="right"/>
      <w:pPr>
        <w:ind w:left="1634" w:hanging="400"/>
      </w:pPr>
    </w:lvl>
    <w:lvl w:ilvl="3" w:tplc="0409000F" w:tentative="1">
      <w:start w:val="1"/>
      <w:numFmt w:val="decimal"/>
      <w:lvlText w:val="%4."/>
      <w:lvlJc w:val="left"/>
      <w:pPr>
        <w:ind w:left="2034" w:hanging="400"/>
      </w:pPr>
    </w:lvl>
    <w:lvl w:ilvl="4" w:tplc="04090019" w:tentative="1">
      <w:start w:val="1"/>
      <w:numFmt w:val="upperLetter"/>
      <w:lvlText w:val="%5."/>
      <w:lvlJc w:val="left"/>
      <w:pPr>
        <w:ind w:left="2434" w:hanging="400"/>
      </w:pPr>
    </w:lvl>
    <w:lvl w:ilvl="5" w:tplc="0409001B" w:tentative="1">
      <w:start w:val="1"/>
      <w:numFmt w:val="lowerRoman"/>
      <w:lvlText w:val="%6."/>
      <w:lvlJc w:val="right"/>
      <w:pPr>
        <w:ind w:left="2834" w:hanging="400"/>
      </w:pPr>
    </w:lvl>
    <w:lvl w:ilvl="6" w:tplc="0409000F" w:tentative="1">
      <w:start w:val="1"/>
      <w:numFmt w:val="decimal"/>
      <w:lvlText w:val="%7."/>
      <w:lvlJc w:val="left"/>
      <w:pPr>
        <w:ind w:left="3234" w:hanging="400"/>
      </w:pPr>
    </w:lvl>
    <w:lvl w:ilvl="7" w:tplc="04090019" w:tentative="1">
      <w:start w:val="1"/>
      <w:numFmt w:val="upperLetter"/>
      <w:lvlText w:val="%8."/>
      <w:lvlJc w:val="left"/>
      <w:pPr>
        <w:ind w:left="3634" w:hanging="400"/>
      </w:pPr>
    </w:lvl>
    <w:lvl w:ilvl="8" w:tplc="0409001B" w:tentative="1">
      <w:start w:val="1"/>
      <w:numFmt w:val="lowerRoman"/>
      <w:lvlText w:val="%9."/>
      <w:lvlJc w:val="right"/>
      <w:pPr>
        <w:ind w:left="4034" w:hanging="400"/>
      </w:pPr>
    </w:lvl>
  </w:abstractNum>
  <w:abstractNum w:abstractNumId="27" w15:restartNumberingAfterBreak="0">
    <w:nsid w:val="693F589B"/>
    <w:multiLevelType w:val="hybridMultilevel"/>
    <w:tmpl w:val="AA806934"/>
    <w:lvl w:ilvl="0" w:tplc="04090001">
      <w:start w:val="1"/>
      <w:numFmt w:val="bullet"/>
      <w:lvlText w:val="–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EC6606F"/>
    <w:multiLevelType w:val="hybridMultilevel"/>
    <w:tmpl w:val="FD88D954"/>
    <w:lvl w:ilvl="0" w:tplc="819E16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FCF2D67"/>
    <w:multiLevelType w:val="hybridMultilevel"/>
    <w:tmpl w:val="1F9AA804"/>
    <w:lvl w:ilvl="0" w:tplc="7870BF82">
      <w:start w:val="1"/>
      <w:numFmt w:val="bullet"/>
      <w:lvlText w:val=""/>
      <w:lvlJc w:val="left"/>
      <w:pPr>
        <w:tabs>
          <w:tab w:val="num" w:pos="792"/>
        </w:tabs>
        <w:ind w:left="792" w:hanging="396"/>
      </w:pPr>
      <w:rPr>
        <w:rFonts w:ascii="Wingdings" w:hAnsi="Wingdings" w:hint="default"/>
      </w:rPr>
    </w:lvl>
    <w:lvl w:ilvl="1" w:tplc="D79C2194">
      <w:start w:val="1"/>
      <w:numFmt w:val="bullet"/>
      <w:pStyle w:val="ActListDet"/>
      <w:lvlText w:val=""/>
      <w:lvlJc w:val="left"/>
      <w:pPr>
        <w:tabs>
          <w:tab w:val="num" w:pos="1192"/>
        </w:tabs>
        <w:ind w:left="1192" w:hanging="396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6"/>
        </w:tabs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6"/>
        </w:tabs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96"/>
        </w:tabs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6"/>
        </w:tabs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6"/>
        </w:tabs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96"/>
        </w:tabs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00"/>
      </w:pPr>
    </w:lvl>
  </w:abstractNum>
  <w:abstractNum w:abstractNumId="30" w15:restartNumberingAfterBreak="0">
    <w:nsid w:val="71150729"/>
    <w:multiLevelType w:val="hybridMultilevel"/>
    <w:tmpl w:val="D8CA76CE"/>
    <w:lvl w:ilvl="0" w:tplc="6C1A848E">
      <w:start w:val="1"/>
      <w:numFmt w:val="decimal"/>
      <w:pStyle w:val="7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1383714"/>
    <w:multiLevelType w:val="hybridMultilevel"/>
    <w:tmpl w:val="2A508390"/>
    <w:lvl w:ilvl="0" w:tplc="1A5CB89E">
      <w:start w:val="198"/>
      <w:numFmt w:val="bullet"/>
      <w:lvlText w:val="-"/>
      <w:lvlJc w:val="left"/>
      <w:pPr>
        <w:ind w:left="54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00"/>
      </w:pPr>
      <w:rPr>
        <w:rFonts w:ascii="Wingdings" w:hAnsi="Wingdings" w:hint="default"/>
      </w:rPr>
    </w:lvl>
  </w:abstractNum>
  <w:abstractNum w:abstractNumId="32" w15:restartNumberingAfterBreak="0">
    <w:nsid w:val="71BD290E"/>
    <w:multiLevelType w:val="hybridMultilevel"/>
    <w:tmpl w:val="56DA68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A404FE"/>
    <w:multiLevelType w:val="hybridMultilevel"/>
    <w:tmpl w:val="3326C35A"/>
    <w:lvl w:ilvl="0" w:tplc="89445F94">
      <w:start w:val="1"/>
      <w:numFmt w:val="upperLetter"/>
      <w:lvlText w:val="%1."/>
      <w:lvlJc w:val="left"/>
      <w:pPr>
        <w:ind w:left="7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4" w:hanging="400"/>
      </w:pPr>
    </w:lvl>
    <w:lvl w:ilvl="2" w:tplc="0409001B" w:tentative="1">
      <w:start w:val="1"/>
      <w:numFmt w:val="lowerRoman"/>
      <w:lvlText w:val="%3."/>
      <w:lvlJc w:val="right"/>
      <w:pPr>
        <w:ind w:left="1634" w:hanging="400"/>
      </w:pPr>
    </w:lvl>
    <w:lvl w:ilvl="3" w:tplc="0409000F" w:tentative="1">
      <w:start w:val="1"/>
      <w:numFmt w:val="decimal"/>
      <w:lvlText w:val="%4."/>
      <w:lvlJc w:val="left"/>
      <w:pPr>
        <w:ind w:left="2034" w:hanging="400"/>
      </w:pPr>
    </w:lvl>
    <w:lvl w:ilvl="4" w:tplc="04090019" w:tentative="1">
      <w:start w:val="1"/>
      <w:numFmt w:val="upperLetter"/>
      <w:lvlText w:val="%5."/>
      <w:lvlJc w:val="left"/>
      <w:pPr>
        <w:ind w:left="2434" w:hanging="400"/>
      </w:pPr>
    </w:lvl>
    <w:lvl w:ilvl="5" w:tplc="0409001B" w:tentative="1">
      <w:start w:val="1"/>
      <w:numFmt w:val="lowerRoman"/>
      <w:lvlText w:val="%6."/>
      <w:lvlJc w:val="right"/>
      <w:pPr>
        <w:ind w:left="2834" w:hanging="400"/>
      </w:pPr>
    </w:lvl>
    <w:lvl w:ilvl="6" w:tplc="0409000F" w:tentative="1">
      <w:start w:val="1"/>
      <w:numFmt w:val="decimal"/>
      <w:lvlText w:val="%7."/>
      <w:lvlJc w:val="left"/>
      <w:pPr>
        <w:ind w:left="3234" w:hanging="400"/>
      </w:pPr>
    </w:lvl>
    <w:lvl w:ilvl="7" w:tplc="04090019" w:tentative="1">
      <w:start w:val="1"/>
      <w:numFmt w:val="upperLetter"/>
      <w:lvlText w:val="%8."/>
      <w:lvlJc w:val="left"/>
      <w:pPr>
        <w:ind w:left="3634" w:hanging="400"/>
      </w:pPr>
    </w:lvl>
    <w:lvl w:ilvl="8" w:tplc="0409001B" w:tentative="1">
      <w:start w:val="1"/>
      <w:numFmt w:val="lowerRoman"/>
      <w:lvlText w:val="%9."/>
      <w:lvlJc w:val="right"/>
      <w:pPr>
        <w:ind w:left="4034" w:hanging="400"/>
      </w:pPr>
    </w:lvl>
  </w:abstractNum>
  <w:abstractNum w:abstractNumId="34" w15:restartNumberingAfterBreak="0">
    <w:nsid w:val="7A526224"/>
    <w:multiLevelType w:val="hybridMultilevel"/>
    <w:tmpl w:val="D6C27F52"/>
    <w:lvl w:ilvl="0" w:tplc="43F2EB12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23"/>
  </w:num>
  <w:num w:numId="5">
    <w:abstractNumId w:val="29"/>
  </w:num>
  <w:num w:numId="6">
    <w:abstractNumId w:val="12"/>
  </w:num>
  <w:num w:numId="7">
    <w:abstractNumId w:val="33"/>
  </w:num>
  <w:num w:numId="8">
    <w:abstractNumId w:val="26"/>
  </w:num>
  <w:num w:numId="9">
    <w:abstractNumId w:val="8"/>
  </w:num>
  <w:num w:numId="10">
    <w:abstractNumId w:val="0"/>
  </w:num>
  <w:num w:numId="11">
    <w:abstractNumId w:val="21"/>
  </w:num>
  <w:num w:numId="12">
    <w:abstractNumId w:val="9"/>
  </w:num>
  <w:num w:numId="13">
    <w:abstractNumId w:val="20"/>
  </w:num>
  <w:num w:numId="14">
    <w:abstractNumId w:val="16"/>
  </w:num>
  <w:num w:numId="15">
    <w:abstractNumId w:val="11"/>
  </w:num>
  <w:num w:numId="16">
    <w:abstractNumId w:val="15"/>
  </w:num>
  <w:num w:numId="17">
    <w:abstractNumId w:val="17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22"/>
  </w:num>
  <w:num w:numId="21">
    <w:abstractNumId w:val="10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0"/>
  </w:num>
  <w:num w:numId="25">
    <w:abstractNumId w:val="30"/>
  </w:num>
  <w:num w:numId="26">
    <w:abstractNumId w:val="2"/>
  </w:num>
  <w:num w:numId="27">
    <w:abstractNumId w:val="32"/>
  </w:num>
  <w:num w:numId="28">
    <w:abstractNumId w:val="1"/>
  </w:num>
  <w:num w:numId="29">
    <w:abstractNumId w:val="5"/>
  </w:num>
  <w:num w:numId="30">
    <w:abstractNumId w:val="13"/>
  </w:num>
  <w:num w:numId="31">
    <w:abstractNumId w:val="4"/>
  </w:num>
  <w:num w:numId="32">
    <w:abstractNumId w:val="24"/>
  </w:num>
  <w:num w:numId="33">
    <w:abstractNumId w:val="18"/>
  </w:num>
  <w:num w:numId="34">
    <w:abstractNumId w:val="3"/>
  </w:num>
  <w:num w:numId="35">
    <w:abstractNumId w:val="34"/>
  </w:num>
  <w:num w:numId="36">
    <w:abstractNumId w:val="19"/>
  </w:num>
  <w:num w:numId="37">
    <w:abstractNumId w:val="31"/>
  </w:num>
  <w:num w:numId="3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>
      <o:colormru v:ext="edit" colors="#ddd,#ffc,#969696,#3cf,#6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48"/>
    <w:rsid w:val="00001AE2"/>
    <w:rsid w:val="00001BC8"/>
    <w:rsid w:val="0000279B"/>
    <w:rsid w:val="00002CEF"/>
    <w:rsid w:val="000031D1"/>
    <w:rsid w:val="00003730"/>
    <w:rsid w:val="00004762"/>
    <w:rsid w:val="0000497C"/>
    <w:rsid w:val="00004E57"/>
    <w:rsid w:val="0000516C"/>
    <w:rsid w:val="000062A4"/>
    <w:rsid w:val="000062B7"/>
    <w:rsid w:val="0000646F"/>
    <w:rsid w:val="000072D5"/>
    <w:rsid w:val="00010185"/>
    <w:rsid w:val="00011D0B"/>
    <w:rsid w:val="000124E5"/>
    <w:rsid w:val="0001250D"/>
    <w:rsid w:val="00012798"/>
    <w:rsid w:val="000152EB"/>
    <w:rsid w:val="00015D3A"/>
    <w:rsid w:val="000166F3"/>
    <w:rsid w:val="00016E7F"/>
    <w:rsid w:val="00017D08"/>
    <w:rsid w:val="00022C63"/>
    <w:rsid w:val="000239B9"/>
    <w:rsid w:val="00023E44"/>
    <w:rsid w:val="00023FAF"/>
    <w:rsid w:val="00024B30"/>
    <w:rsid w:val="00025AEE"/>
    <w:rsid w:val="00027030"/>
    <w:rsid w:val="00027A83"/>
    <w:rsid w:val="0003178C"/>
    <w:rsid w:val="00032368"/>
    <w:rsid w:val="0003255E"/>
    <w:rsid w:val="00033177"/>
    <w:rsid w:val="00033F72"/>
    <w:rsid w:val="00034F5A"/>
    <w:rsid w:val="0003744B"/>
    <w:rsid w:val="00037A2C"/>
    <w:rsid w:val="000405FA"/>
    <w:rsid w:val="00040C99"/>
    <w:rsid w:val="00041903"/>
    <w:rsid w:val="0004336E"/>
    <w:rsid w:val="0004370E"/>
    <w:rsid w:val="00045C83"/>
    <w:rsid w:val="00045EAD"/>
    <w:rsid w:val="00045F1C"/>
    <w:rsid w:val="0004626B"/>
    <w:rsid w:val="00046631"/>
    <w:rsid w:val="0004690A"/>
    <w:rsid w:val="00050628"/>
    <w:rsid w:val="00052A69"/>
    <w:rsid w:val="00052D51"/>
    <w:rsid w:val="00052F1F"/>
    <w:rsid w:val="000536BD"/>
    <w:rsid w:val="00053F31"/>
    <w:rsid w:val="00054402"/>
    <w:rsid w:val="00054F73"/>
    <w:rsid w:val="00055041"/>
    <w:rsid w:val="00057639"/>
    <w:rsid w:val="000615F9"/>
    <w:rsid w:val="00061D20"/>
    <w:rsid w:val="00062096"/>
    <w:rsid w:val="00062A2F"/>
    <w:rsid w:val="0006367E"/>
    <w:rsid w:val="00063A5D"/>
    <w:rsid w:val="00065478"/>
    <w:rsid w:val="00066ACF"/>
    <w:rsid w:val="00067D0B"/>
    <w:rsid w:val="000706F0"/>
    <w:rsid w:val="00070EBF"/>
    <w:rsid w:val="00072225"/>
    <w:rsid w:val="00072393"/>
    <w:rsid w:val="000723FB"/>
    <w:rsid w:val="0007341C"/>
    <w:rsid w:val="0007522B"/>
    <w:rsid w:val="000754A7"/>
    <w:rsid w:val="000759C1"/>
    <w:rsid w:val="000760BC"/>
    <w:rsid w:val="00077421"/>
    <w:rsid w:val="000813AD"/>
    <w:rsid w:val="000830F4"/>
    <w:rsid w:val="00083201"/>
    <w:rsid w:val="000833B7"/>
    <w:rsid w:val="00083446"/>
    <w:rsid w:val="00083B20"/>
    <w:rsid w:val="00083DD2"/>
    <w:rsid w:val="00083E79"/>
    <w:rsid w:val="00085346"/>
    <w:rsid w:val="0008660B"/>
    <w:rsid w:val="000875C4"/>
    <w:rsid w:val="00090162"/>
    <w:rsid w:val="0009038A"/>
    <w:rsid w:val="000912B2"/>
    <w:rsid w:val="0009180E"/>
    <w:rsid w:val="00091FBC"/>
    <w:rsid w:val="00095022"/>
    <w:rsid w:val="0009650C"/>
    <w:rsid w:val="00096AD6"/>
    <w:rsid w:val="00096E0F"/>
    <w:rsid w:val="000A16D6"/>
    <w:rsid w:val="000A276D"/>
    <w:rsid w:val="000A2CC4"/>
    <w:rsid w:val="000A2E04"/>
    <w:rsid w:val="000A3389"/>
    <w:rsid w:val="000A35A0"/>
    <w:rsid w:val="000A3C10"/>
    <w:rsid w:val="000A444A"/>
    <w:rsid w:val="000A4EB8"/>
    <w:rsid w:val="000A5291"/>
    <w:rsid w:val="000A5374"/>
    <w:rsid w:val="000A5595"/>
    <w:rsid w:val="000A61E5"/>
    <w:rsid w:val="000B0482"/>
    <w:rsid w:val="000B0892"/>
    <w:rsid w:val="000B0F24"/>
    <w:rsid w:val="000B14FF"/>
    <w:rsid w:val="000B2423"/>
    <w:rsid w:val="000B2614"/>
    <w:rsid w:val="000B3BB6"/>
    <w:rsid w:val="000B5825"/>
    <w:rsid w:val="000B59F1"/>
    <w:rsid w:val="000B5C61"/>
    <w:rsid w:val="000B75B7"/>
    <w:rsid w:val="000C00E3"/>
    <w:rsid w:val="000C07D4"/>
    <w:rsid w:val="000C2B9B"/>
    <w:rsid w:val="000C32FD"/>
    <w:rsid w:val="000C3F8F"/>
    <w:rsid w:val="000C5A16"/>
    <w:rsid w:val="000C6F81"/>
    <w:rsid w:val="000C7182"/>
    <w:rsid w:val="000D0AFC"/>
    <w:rsid w:val="000D0C01"/>
    <w:rsid w:val="000D14A5"/>
    <w:rsid w:val="000D2991"/>
    <w:rsid w:val="000D324C"/>
    <w:rsid w:val="000D390C"/>
    <w:rsid w:val="000D41B5"/>
    <w:rsid w:val="000D4B51"/>
    <w:rsid w:val="000D4C78"/>
    <w:rsid w:val="000D5D73"/>
    <w:rsid w:val="000D621D"/>
    <w:rsid w:val="000D7668"/>
    <w:rsid w:val="000E0302"/>
    <w:rsid w:val="000E0C16"/>
    <w:rsid w:val="000E11B4"/>
    <w:rsid w:val="000E2594"/>
    <w:rsid w:val="000E3790"/>
    <w:rsid w:val="000E4A44"/>
    <w:rsid w:val="000E4F0F"/>
    <w:rsid w:val="000E5E3C"/>
    <w:rsid w:val="000E6264"/>
    <w:rsid w:val="000E63FC"/>
    <w:rsid w:val="000E664C"/>
    <w:rsid w:val="000E6BEB"/>
    <w:rsid w:val="000E6D23"/>
    <w:rsid w:val="000E6ED4"/>
    <w:rsid w:val="000F0102"/>
    <w:rsid w:val="000F0795"/>
    <w:rsid w:val="000F0EE3"/>
    <w:rsid w:val="000F1289"/>
    <w:rsid w:val="000F2C31"/>
    <w:rsid w:val="000F3130"/>
    <w:rsid w:val="000F3165"/>
    <w:rsid w:val="000F70CB"/>
    <w:rsid w:val="00102331"/>
    <w:rsid w:val="00102710"/>
    <w:rsid w:val="00102B19"/>
    <w:rsid w:val="00102B3F"/>
    <w:rsid w:val="00102E2F"/>
    <w:rsid w:val="001034D2"/>
    <w:rsid w:val="00103A72"/>
    <w:rsid w:val="00104A34"/>
    <w:rsid w:val="00106C32"/>
    <w:rsid w:val="001105A0"/>
    <w:rsid w:val="00111B3D"/>
    <w:rsid w:val="0011352F"/>
    <w:rsid w:val="001153C8"/>
    <w:rsid w:val="00116AD4"/>
    <w:rsid w:val="00117D4F"/>
    <w:rsid w:val="0012053F"/>
    <w:rsid w:val="001211C0"/>
    <w:rsid w:val="00122CA5"/>
    <w:rsid w:val="00124F05"/>
    <w:rsid w:val="00125640"/>
    <w:rsid w:val="00126A07"/>
    <w:rsid w:val="00127C7A"/>
    <w:rsid w:val="001309D5"/>
    <w:rsid w:val="00140CAE"/>
    <w:rsid w:val="00141AF3"/>
    <w:rsid w:val="00141B6F"/>
    <w:rsid w:val="001422BD"/>
    <w:rsid w:val="001425CB"/>
    <w:rsid w:val="0014301E"/>
    <w:rsid w:val="0014341F"/>
    <w:rsid w:val="00143424"/>
    <w:rsid w:val="00143630"/>
    <w:rsid w:val="00143E03"/>
    <w:rsid w:val="00144065"/>
    <w:rsid w:val="00144403"/>
    <w:rsid w:val="00146842"/>
    <w:rsid w:val="001470FB"/>
    <w:rsid w:val="0015149D"/>
    <w:rsid w:val="00151CFE"/>
    <w:rsid w:val="001522F8"/>
    <w:rsid w:val="0015233E"/>
    <w:rsid w:val="001523B6"/>
    <w:rsid w:val="00152861"/>
    <w:rsid w:val="00152B36"/>
    <w:rsid w:val="00152B68"/>
    <w:rsid w:val="00152D30"/>
    <w:rsid w:val="00152EEF"/>
    <w:rsid w:val="00153D37"/>
    <w:rsid w:val="00154369"/>
    <w:rsid w:val="00155A22"/>
    <w:rsid w:val="00157074"/>
    <w:rsid w:val="00160770"/>
    <w:rsid w:val="00160CA4"/>
    <w:rsid w:val="001614FC"/>
    <w:rsid w:val="00161B4E"/>
    <w:rsid w:val="00161ED2"/>
    <w:rsid w:val="001624A8"/>
    <w:rsid w:val="001629AB"/>
    <w:rsid w:val="00163205"/>
    <w:rsid w:val="0016437D"/>
    <w:rsid w:val="00164812"/>
    <w:rsid w:val="001651DF"/>
    <w:rsid w:val="001658B1"/>
    <w:rsid w:val="001667C5"/>
    <w:rsid w:val="00166A12"/>
    <w:rsid w:val="00166B50"/>
    <w:rsid w:val="00167372"/>
    <w:rsid w:val="001702AF"/>
    <w:rsid w:val="00170998"/>
    <w:rsid w:val="00170D9E"/>
    <w:rsid w:val="00171673"/>
    <w:rsid w:val="00172D25"/>
    <w:rsid w:val="001749CD"/>
    <w:rsid w:val="001753EC"/>
    <w:rsid w:val="00175440"/>
    <w:rsid w:val="001755CA"/>
    <w:rsid w:val="0017647C"/>
    <w:rsid w:val="00176B56"/>
    <w:rsid w:val="00176DC3"/>
    <w:rsid w:val="00177BBA"/>
    <w:rsid w:val="00180301"/>
    <w:rsid w:val="0018054E"/>
    <w:rsid w:val="0018060B"/>
    <w:rsid w:val="00181D6A"/>
    <w:rsid w:val="001830CC"/>
    <w:rsid w:val="0018383E"/>
    <w:rsid w:val="0018427D"/>
    <w:rsid w:val="00185519"/>
    <w:rsid w:val="00186117"/>
    <w:rsid w:val="001863DF"/>
    <w:rsid w:val="00187F46"/>
    <w:rsid w:val="00190A4C"/>
    <w:rsid w:val="00193919"/>
    <w:rsid w:val="00193C4F"/>
    <w:rsid w:val="00194297"/>
    <w:rsid w:val="001945E6"/>
    <w:rsid w:val="001955E7"/>
    <w:rsid w:val="00195DBD"/>
    <w:rsid w:val="00196412"/>
    <w:rsid w:val="001977C8"/>
    <w:rsid w:val="001978BA"/>
    <w:rsid w:val="00197CC4"/>
    <w:rsid w:val="001A044F"/>
    <w:rsid w:val="001A1BB2"/>
    <w:rsid w:val="001A20BF"/>
    <w:rsid w:val="001A3B25"/>
    <w:rsid w:val="001A4D4C"/>
    <w:rsid w:val="001A4F3A"/>
    <w:rsid w:val="001A4FC6"/>
    <w:rsid w:val="001A581A"/>
    <w:rsid w:val="001A6949"/>
    <w:rsid w:val="001A6A40"/>
    <w:rsid w:val="001A72C8"/>
    <w:rsid w:val="001B07FF"/>
    <w:rsid w:val="001B1D2E"/>
    <w:rsid w:val="001B2336"/>
    <w:rsid w:val="001B241A"/>
    <w:rsid w:val="001B25A1"/>
    <w:rsid w:val="001B3BAA"/>
    <w:rsid w:val="001B3F34"/>
    <w:rsid w:val="001B4020"/>
    <w:rsid w:val="001B431C"/>
    <w:rsid w:val="001B6071"/>
    <w:rsid w:val="001B6FE6"/>
    <w:rsid w:val="001B781C"/>
    <w:rsid w:val="001C0F16"/>
    <w:rsid w:val="001C48FE"/>
    <w:rsid w:val="001C4BDE"/>
    <w:rsid w:val="001C5B23"/>
    <w:rsid w:val="001C5D9A"/>
    <w:rsid w:val="001C798F"/>
    <w:rsid w:val="001D08C4"/>
    <w:rsid w:val="001D1B7B"/>
    <w:rsid w:val="001D2B97"/>
    <w:rsid w:val="001D3691"/>
    <w:rsid w:val="001D496E"/>
    <w:rsid w:val="001D4DFB"/>
    <w:rsid w:val="001D56B0"/>
    <w:rsid w:val="001D7A0E"/>
    <w:rsid w:val="001E0678"/>
    <w:rsid w:val="001E0AED"/>
    <w:rsid w:val="001E1F6D"/>
    <w:rsid w:val="001E2B63"/>
    <w:rsid w:val="001E5414"/>
    <w:rsid w:val="001E5BF8"/>
    <w:rsid w:val="001E669E"/>
    <w:rsid w:val="001F04B7"/>
    <w:rsid w:val="001F0A97"/>
    <w:rsid w:val="001F1561"/>
    <w:rsid w:val="001F26F0"/>
    <w:rsid w:val="001F2723"/>
    <w:rsid w:val="001F2838"/>
    <w:rsid w:val="001F2B66"/>
    <w:rsid w:val="001F2DDD"/>
    <w:rsid w:val="001F3EA8"/>
    <w:rsid w:val="001F470A"/>
    <w:rsid w:val="001F4C0A"/>
    <w:rsid w:val="001F4D67"/>
    <w:rsid w:val="001F4E43"/>
    <w:rsid w:val="001F4F95"/>
    <w:rsid w:val="001F54B0"/>
    <w:rsid w:val="001F572F"/>
    <w:rsid w:val="001F6141"/>
    <w:rsid w:val="001F787C"/>
    <w:rsid w:val="001F7AA3"/>
    <w:rsid w:val="001F7BFA"/>
    <w:rsid w:val="00201633"/>
    <w:rsid w:val="002018F6"/>
    <w:rsid w:val="00202557"/>
    <w:rsid w:val="002045B3"/>
    <w:rsid w:val="002046C2"/>
    <w:rsid w:val="00210365"/>
    <w:rsid w:val="00211469"/>
    <w:rsid w:val="002121EA"/>
    <w:rsid w:val="00212522"/>
    <w:rsid w:val="002142C2"/>
    <w:rsid w:val="00214C10"/>
    <w:rsid w:val="00214DB1"/>
    <w:rsid w:val="00215449"/>
    <w:rsid w:val="00215842"/>
    <w:rsid w:val="002159C7"/>
    <w:rsid w:val="00216C4A"/>
    <w:rsid w:val="00216DE7"/>
    <w:rsid w:val="00220B0C"/>
    <w:rsid w:val="0022293F"/>
    <w:rsid w:val="00222C66"/>
    <w:rsid w:val="00222EBD"/>
    <w:rsid w:val="00222F1D"/>
    <w:rsid w:val="00224200"/>
    <w:rsid w:val="002242F3"/>
    <w:rsid w:val="002250CE"/>
    <w:rsid w:val="0022674B"/>
    <w:rsid w:val="00226900"/>
    <w:rsid w:val="00226AA5"/>
    <w:rsid w:val="00227B95"/>
    <w:rsid w:val="00227D62"/>
    <w:rsid w:val="002306F9"/>
    <w:rsid w:val="002333C0"/>
    <w:rsid w:val="002334E8"/>
    <w:rsid w:val="00234A75"/>
    <w:rsid w:val="00237D63"/>
    <w:rsid w:val="00240051"/>
    <w:rsid w:val="002405D6"/>
    <w:rsid w:val="0024099A"/>
    <w:rsid w:val="00241829"/>
    <w:rsid w:val="002418A4"/>
    <w:rsid w:val="002434C2"/>
    <w:rsid w:val="002450CB"/>
    <w:rsid w:val="00245854"/>
    <w:rsid w:val="00245E84"/>
    <w:rsid w:val="002468B2"/>
    <w:rsid w:val="00246998"/>
    <w:rsid w:val="002469DC"/>
    <w:rsid w:val="00247B8A"/>
    <w:rsid w:val="00251D2E"/>
    <w:rsid w:val="00252FD2"/>
    <w:rsid w:val="002533A2"/>
    <w:rsid w:val="002539BA"/>
    <w:rsid w:val="00254C63"/>
    <w:rsid w:val="00256287"/>
    <w:rsid w:val="0025660D"/>
    <w:rsid w:val="0025706C"/>
    <w:rsid w:val="00257C1A"/>
    <w:rsid w:val="002606D0"/>
    <w:rsid w:val="002615C0"/>
    <w:rsid w:val="00261D82"/>
    <w:rsid w:val="0026345A"/>
    <w:rsid w:val="00264533"/>
    <w:rsid w:val="002655DA"/>
    <w:rsid w:val="002655DE"/>
    <w:rsid w:val="00265630"/>
    <w:rsid w:val="002663F5"/>
    <w:rsid w:val="00267251"/>
    <w:rsid w:val="0026775B"/>
    <w:rsid w:val="00267AB9"/>
    <w:rsid w:val="00270747"/>
    <w:rsid w:val="002707D7"/>
    <w:rsid w:val="002708A8"/>
    <w:rsid w:val="00270D00"/>
    <w:rsid w:val="00271E8F"/>
    <w:rsid w:val="00273DC4"/>
    <w:rsid w:val="0027452A"/>
    <w:rsid w:val="00274589"/>
    <w:rsid w:val="00274A77"/>
    <w:rsid w:val="00276944"/>
    <w:rsid w:val="00276D2B"/>
    <w:rsid w:val="0027749A"/>
    <w:rsid w:val="002778E0"/>
    <w:rsid w:val="00277BB0"/>
    <w:rsid w:val="00280B80"/>
    <w:rsid w:val="0028135D"/>
    <w:rsid w:val="00281CAB"/>
    <w:rsid w:val="002824C5"/>
    <w:rsid w:val="00283109"/>
    <w:rsid w:val="002834AE"/>
    <w:rsid w:val="00285282"/>
    <w:rsid w:val="002852C1"/>
    <w:rsid w:val="00285A90"/>
    <w:rsid w:val="00287747"/>
    <w:rsid w:val="002902F6"/>
    <w:rsid w:val="002904AB"/>
    <w:rsid w:val="00291527"/>
    <w:rsid w:val="00291CEB"/>
    <w:rsid w:val="002930BD"/>
    <w:rsid w:val="0029384E"/>
    <w:rsid w:val="0029385C"/>
    <w:rsid w:val="0029486E"/>
    <w:rsid w:val="002954B8"/>
    <w:rsid w:val="00296F15"/>
    <w:rsid w:val="002A1711"/>
    <w:rsid w:val="002A2153"/>
    <w:rsid w:val="002A2234"/>
    <w:rsid w:val="002A2B9B"/>
    <w:rsid w:val="002A3702"/>
    <w:rsid w:val="002A42F1"/>
    <w:rsid w:val="002A4476"/>
    <w:rsid w:val="002A53DA"/>
    <w:rsid w:val="002A58E6"/>
    <w:rsid w:val="002A5FBF"/>
    <w:rsid w:val="002A5FE6"/>
    <w:rsid w:val="002A6AFE"/>
    <w:rsid w:val="002B05C4"/>
    <w:rsid w:val="002B1FC1"/>
    <w:rsid w:val="002B22F8"/>
    <w:rsid w:val="002B2AF1"/>
    <w:rsid w:val="002B2E3C"/>
    <w:rsid w:val="002B5736"/>
    <w:rsid w:val="002B5A2F"/>
    <w:rsid w:val="002B64F4"/>
    <w:rsid w:val="002B6601"/>
    <w:rsid w:val="002C045C"/>
    <w:rsid w:val="002C164B"/>
    <w:rsid w:val="002C1A9A"/>
    <w:rsid w:val="002C207A"/>
    <w:rsid w:val="002C30DD"/>
    <w:rsid w:val="002C379E"/>
    <w:rsid w:val="002C3FEE"/>
    <w:rsid w:val="002C4677"/>
    <w:rsid w:val="002C5585"/>
    <w:rsid w:val="002C5B0C"/>
    <w:rsid w:val="002C5C13"/>
    <w:rsid w:val="002C5D13"/>
    <w:rsid w:val="002D0084"/>
    <w:rsid w:val="002D0595"/>
    <w:rsid w:val="002D067F"/>
    <w:rsid w:val="002D1548"/>
    <w:rsid w:val="002D22C3"/>
    <w:rsid w:val="002D2C95"/>
    <w:rsid w:val="002D30B1"/>
    <w:rsid w:val="002D3332"/>
    <w:rsid w:val="002D383A"/>
    <w:rsid w:val="002D3B94"/>
    <w:rsid w:val="002D41B7"/>
    <w:rsid w:val="002D4248"/>
    <w:rsid w:val="002D4260"/>
    <w:rsid w:val="002D4A6D"/>
    <w:rsid w:val="002D4E4E"/>
    <w:rsid w:val="002D75CD"/>
    <w:rsid w:val="002D7714"/>
    <w:rsid w:val="002E19E1"/>
    <w:rsid w:val="002E1BA7"/>
    <w:rsid w:val="002E1BF4"/>
    <w:rsid w:val="002E36CE"/>
    <w:rsid w:val="002E3C4C"/>
    <w:rsid w:val="002E3ED3"/>
    <w:rsid w:val="002E520E"/>
    <w:rsid w:val="002E591A"/>
    <w:rsid w:val="002E7182"/>
    <w:rsid w:val="002E7E1A"/>
    <w:rsid w:val="002F0508"/>
    <w:rsid w:val="002F07D8"/>
    <w:rsid w:val="002F1242"/>
    <w:rsid w:val="002F1895"/>
    <w:rsid w:val="002F1BC9"/>
    <w:rsid w:val="002F2962"/>
    <w:rsid w:val="002F2A7C"/>
    <w:rsid w:val="002F3C27"/>
    <w:rsid w:val="002F3C31"/>
    <w:rsid w:val="002F3FF4"/>
    <w:rsid w:val="002F4AB9"/>
    <w:rsid w:val="002F4FFE"/>
    <w:rsid w:val="002F650B"/>
    <w:rsid w:val="002F6A50"/>
    <w:rsid w:val="002F6F61"/>
    <w:rsid w:val="002F7138"/>
    <w:rsid w:val="00300D9E"/>
    <w:rsid w:val="00303122"/>
    <w:rsid w:val="00303D0E"/>
    <w:rsid w:val="00310107"/>
    <w:rsid w:val="00311348"/>
    <w:rsid w:val="0031134C"/>
    <w:rsid w:val="00312176"/>
    <w:rsid w:val="00312BFE"/>
    <w:rsid w:val="00313061"/>
    <w:rsid w:val="00313FEF"/>
    <w:rsid w:val="0031455E"/>
    <w:rsid w:val="00315B77"/>
    <w:rsid w:val="00315C0B"/>
    <w:rsid w:val="00316D18"/>
    <w:rsid w:val="00320E5B"/>
    <w:rsid w:val="003213C1"/>
    <w:rsid w:val="003225CE"/>
    <w:rsid w:val="00322720"/>
    <w:rsid w:val="00322B7C"/>
    <w:rsid w:val="00323A9A"/>
    <w:rsid w:val="00323BB3"/>
    <w:rsid w:val="003240D6"/>
    <w:rsid w:val="00324C9C"/>
    <w:rsid w:val="00324FC5"/>
    <w:rsid w:val="00325065"/>
    <w:rsid w:val="00325881"/>
    <w:rsid w:val="003258F1"/>
    <w:rsid w:val="00330552"/>
    <w:rsid w:val="00331E79"/>
    <w:rsid w:val="00331ECE"/>
    <w:rsid w:val="00331FBB"/>
    <w:rsid w:val="00332E01"/>
    <w:rsid w:val="003347DD"/>
    <w:rsid w:val="00334CBA"/>
    <w:rsid w:val="00334E96"/>
    <w:rsid w:val="00335EBD"/>
    <w:rsid w:val="003360CB"/>
    <w:rsid w:val="00337872"/>
    <w:rsid w:val="00340C8E"/>
    <w:rsid w:val="00341569"/>
    <w:rsid w:val="00341677"/>
    <w:rsid w:val="00341BCC"/>
    <w:rsid w:val="00341FD5"/>
    <w:rsid w:val="003427DB"/>
    <w:rsid w:val="00342A38"/>
    <w:rsid w:val="003434FB"/>
    <w:rsid w:val="00343EFD"/>
    <w:rsid w:val="00345F31"/>
    <w:rsid w:val="00345FA4"/>
    <w:rsid w:val="003464FE"/>
    <w:rsid w:val="003467D0"/>
    <w:rsid w:val="00346BDA"/>
    <w:rsid w:val="0034725B"/>
    <w:rsid w:val="003477BB"/>
    <w:rsid w:val="0035101B"/>
    <w:rsid w:val="003518C8"/>
    <w:rsid w:val="00351A86"/>
    <w:rsid w:val="0035523F"/>
    <w:rsid w:val="0035596E"/>
    <w:rsid w:val="003559C9"/>
    <w:rsid w:val="00355C21"/>
    <w:rsid w:val="00355EA7"/>
    <w:rsid w:val="00355F67"/>
    <w:rsid w:val="00356052"/>
    <w:rsid w:val="00356C97"/>
    <w:rsid w:val="00357ABA"/>
    <w:rsid w:val="00360172"/>
    <w:rsid w:val="00361CF5"/>
    <w:rsid w:val="00361F52"/>
    <w:rsid w:val="00361F9C"/>
    <w:rsid w:val="00362F19"/>
    <w:rsid w:val="003632E4"/>
    <w:rsid w:val="0036340C"/>
    <w:rsid w:val="00363913"/>
    <w:rsid w:val="00363C40"/>
    <w:rsid w:val="00365042"/>
    <w:rsid w:val="003656DA"/>
    <w:rsid w:val="003659DE"/>
    <w:rsid w:val="00367443"/>
    <w:rsid w:val="0037049D"/>
    <w:rsid w:val="003715AF"/>
    <w:rsid w:val="00371CC0"/>
    <w:rsid w:val="00371D01"/>
    <w:rsid w:val="00372514"/>
    <w:rsid w:val="00372640"/>
    <w:rsid w:val="00372970"/>
    <w:rsid w:val="003731D8"/>
    <w:rsid w:val="00373DCA"/>
    <w:rsid w:val="0037455E"/>
    <w:rsid w:val="00374646"/>
    <w:rsid w:val="00376FB4"/>
    <w:rsid w:val="003811A7"/>
    <w:rsid w:val="00382045"/>
    <w:rsid w:val="003821B6"/>
    <w:rsid w:val="003825C2"/>
    <w:rsid w:val="003828AE"/>
    <w:rsid w:val="00382A7C"/>
    <w:rsid w:val="003830C9"/>
    <w:rsid w:val="003836B0"/>
    <w:rsid w:val="003875FA"/>
    <w:rsid w:val="00387828"/>
    <w:rsid w:val="00387950"/>
    <w:rsid w:val="00387E36"/>
    <w:rsid w:val="00391FEC"/>
    <w:rsid w:val="00392295"/>
    <w:rsid w:val="003948D9"/>
    <w:rsid w:val="00394D47"/>
    <w:rsid w:val="0039519C"/>
    <w:rsid w:val="003A004D"/>
    <w:rsid w:val="003A04C0"/>
    <w:rsid w:val="003A0A1C"/>
    <w:rsid w:val="003A0BB0"/>
    <w:rsid w:val="003A125A"/>
    <w:rsid w:val="003A2936"/>
    <w:rsid w:val="003A42B4"/>
    <w:rsid w:val="003A48BA"/>
    <w:rsid w:val="003A4B23"/>
    <w:rsid w:val="003A5A47"/>
    <w:rsid w:val="003A5D19"/>
    <w:rsid w:val="003A61B9"/>
    <w:rsid w:val="003A73A4"/>
    <w:rsid w:val="003A7EEC"/>
    <w:rsid w:val="003B25ED"/>
    <w:rsid w:val="003B270E"/>
    <w:rsid w:val="003B2B86"/>
    <w:rsid w:val="003B3768"/>
    <w:rsid w:val="003B6936"/>
    <w:rsid w:val="003B7995"/>
    <w:rsid w:val="003C04FD"/>
    <w:rsid w:val="003C13F3"/>
    <w:rsid w:val="003C1D4A"/>
    <w:rsid w:val="003C2348"/>
    <w:rsid w:val="003C27EF"/>
    <w:rsid w:val="003C2A37"/>
    <w:rsid w:val="003C3328"/>
    <w:rsid w:val="003C3486"/>
    <w:rsid w:val="003C3604"/>
    <w:rsid w:val="003C40D2"/>
    <w:rsid w:val="003C4E85"/>
    <w:rsid w:val="003C7936"/>
    <w:rsid w:val="003C7E36"/>
    <w:rsid w:val="003D0122"/>
    <w:rsid w:val="003D0C9C"/>
    <w:rsid w:val="003D1B5D"/>
    <w:rsid w:val="003D2264"/>
    <w:rsid w:val="003D2495"/>
    <w:rsid w:val="003D3C30"/>
    <w:rsid w:val="003D3C66"/>
    <w:rsid w:val="003D3CF7"/>
    <w:rsid w:val="003D44AE"/>
    <w:rsid w:val="003D44C2"/>
    <w:rsid w:val="003D493C"/>
    <w:rsid w:val="003D72E0"/>
    <w:rsid w:val="003D74EF"/>
    <w:rsid w:val="003E00EC"/>
    <w:rsid w:val="003E0200"/>
    <w:rsid w:val="003E04A2"/>
    <w:rsid w:val="003E0733"/>
    <w:rsid w:val="003E09BE"/>
    <w:rsid w:val="003E0F04"/>
    <w:rsid w:val="003E1BBA"/>
    <w:rsid w:val="003E39B3"/>
    <w:rsid w:val="003E4D31"/>
    <w:rsid w:val="003E4EBF"/>
    <w:rsid w:val="003E52CB"/>
    <w:rsid w:val="003E5701"/>
    <w:rsid w:val="003E6A49"/>
    <w:rsid w:val="003E74E4"/>
    <w:rsid w:val="003E79FE"/>
    <w:rsid w:val="003F1BAF"/>
    <w:rsid w:val="003F3B08"/>
    <w:rsid w:val="003F549C"/>
    <w:rsid w:val="003F5B0D"/>
    <w:rsid w:val="003F5F09"/>
    <w:rsid w:val="003F6480"/>
    <w:rsid w:val="003F7BEC"/>
    <w:rsid w:val="00400C9D"/>
    <w:rsid w:val="00400D4D"/>
    <w:rsid w:val="0040116E"/>
    <w:rsid w:val="0040256D"/>
    <w:rsid w:val="004029B6"/>
    <w:rsid w:val="00402CA2"/>
    <w:rsid w:val="00403E22"/>
    <w:rsid w:val="00404A22"/>
    <w:rsid w:val="004067C9"/>
    <w:rsid w:val="00407448"/>
    <w:rsid w:val="004076A9"/>
    <w:rsid w:val="00407B36"/>
    <w:rsid w:val="004111FA"/>
    <w:rsid w:val="00411597"/>
    <w:rsid w:val="00411940"/>
    <w:rsid w:val="0041258A"/>
    <w:rsid w:val="0041289A"/>
    <w:rsid w:val="004129FC"/>
    <w:rsid w:val="00413A12"/>
    <w:rsid w:val="00414686"/>
    <w:rsid w:val="00415986"/>
    <w:rsid w:val="00415FC4"/>
    <w:rsid w:val="00417540"/>
    <w:rsid w:val="00421452"/>
    <w:rsid w:val="00422442"/>
    <w:rsid w:val="00422686"/>
    <w:rsid w:val="0042354A"/>
    <w:rsid w:val="00423592"/>
    <w:rsid w:val="00424950"/>
    <w:rsid w:val="004255B5"/>
    <w:rsid w:val="00425B43"/>
    <w:rsid w:val="00425C3B"/>
    <w:rsid w:val="00426570"/>
    <w:rsid w:val="0042705A"/>
    <w:rsid w:val="00431728"/>
    <w:rsid w:val="004319C5"/>
    <w:rsid w:val="00431F0F"/>
    <w:rsid w:val="00432273"/>
    <w:rsid w:val="004322BA"/>
    <w:rsid w:val="00434B5F"/>
    <w:rsid w:val="00434FF7"/>
    <w:rsid w:val="00436507"/>
    <w:rsid w:val="0043676A"/>
    <w:rsid w:val="0043765E"/>
    <w:rsid w:val="004407C4"/>
    <w:rsid w:val="004414AB"/>
    <w:rsid w:val="004420A5"/>
    <w:rsid w:val="0044309D"/>
    <w:rsid w:val="004442CA"/>
    <w:rsid w:val="00444633"/>
    <w:rsid w:val="00444E80"/>
    <w:rsid w:val="00446372"/>
    <w:rsid w:val="00446913"/>
    <w:rsid w:val="00446B61"/>
    <w:rsid w:val="004472DB"/>
    <w:rsid w:val="004472EC"/>
    <w:rsid w:val="00447733"/>
    <w:rsid w:val="00447CB8"/>
    <w:rsid w:val="004503CC"/>
    <w:rsid w:val="004513F2"/>
    <w:rsid w:val="004538CB"/>
    <w:rsid w:val="00453CCE"/>
    <w:rsid w:val="0045407F"/>
    <w:rsid w:val="0045491A"/>
    <w:rsid w:val="00454C1D"/>
    <w:rsid w:val="00454F79"/>
    <w:rsid w:val="00455552"/>
    <w:rsid w:val="00457CEF"/>
    <w:rsid w:val="00461003"/>
    <w:rsid w:val="00461367"/>
    <w:rsid w:val="004622A3"/>
    <w:rsid w:val="004627CB"/>
    <w:rsid w:val="00462C89"/>
    <w:rsid w:val="00463CEC"/>
    <w:rsid w:val="004643DC"/>
    <w:rsid w:val="004649D4"/>
    <w:rsid w:val="00464A68"/>
    <w:rsid w:val="004665A6"/>
    <w:rsid w:val="00466FD1"/>
    <w:rsid w:val="0046797C"/>
    <w:rsid w:val="00471BF3"/>
    <w:rsid w:val="00472176"/>
    <w:rsid w:val="00472BFC"/>
    <w:rsid w:val="00473762"/>
    <w:rsid w:val="004740EF"/>
    <w:rsid w:val="00474882"/>
    <w:rsid w:val="004749CB"/>
    <w:rsid w:val="004752B7"/>
    <w:rsid w:val="004753FB"/>
    <w:rsid w:val="00475F22"/>
    <w:rsid w:val="0047625F"/>
    <w:rsid w:val="004777F7"/>
    <w:rsid w:val="0048083F"/>
    <w:rsid w:val="00480A09"/>
    <w:rsid w:val="00480D46"/>
    <w:rsid w:val="00481732"/>
    <w:rsid w:val="00481AD5"/>
    <w:rsid w:val="00483665"/>
    <w:rsid w:val="00483F23"/>
    <w:rsid w:val="004848CD"/>
    <w:rsid w:val="00485DB0"/>
    <w:rsid w:val="00485FD7"/>
    <w:rsid w:val="00487279"/>
    <w:rsid w:val="00487F79"/>
    <w:rsid w:val="00490E1E"/>
    <w:rsid w:val="0049171A"/>
    <w:rsid w:val="00491B56"/>
    <w:rsid w:val="0049254E"/>
    <w:rsid w:val="004927F9"/>
    <w:rsid w:val="00494225"/>
    <w:rsid w:val="004944AA"/>
    <w:rsid w:val="004946B3"/>
    <w:rsid w:val="004960B4"/>
    <w:rsid w:val="00496789"/>
    <w:rsid w:val="00497EE9"/>
    <w:rsid w:val="004A07B4"/>
    <w:rsid w:val="004A1B35"/>
    <w:rsid w:val="004A23B1"/>
    <w:rsid w:val="004A26F7"/>
    <w:rsid w:val="004A346C"/>
    <w:rsid w:val="004A3883"/>
    <w:rsid w:val="004A3CE9"/>
    <w:rsid w:val="004A4C56"/>
    <w:rsid w:val="004B02EE"/>
    <w:rsid w:val="004B0463"/>
    <w:rsid w:val="004B0988"/>
    <w:rsid w:val="004B09F5"/>
    <w:rsid w:val="004B117D"/>
    <w:rsid w:val="004B140E"/>
    <w:rsid w:val="004B1810"/>
    <w:rsid w:val="004B19FA"/>
    <w:rsid w:val="004B1D62"/>
    <w:rsid w:val="004B2B22"/>
    <w:rsid w:val="004B2E6F"/>
    <w:rsid w:val="004B2ED4"/>
    <w:rsid w:val="004B2F3C"/>
    <w:rsid w:val="004B35B6"/>
    <w:rsid w:val="004B56DA"/>
    <w:rsid w:val="004B5DEC"/>
    <w:rsid w:val="004B5F12"/>
    <w:rsid w:val="004B6522"/>
    <w:rsid w:val="004C1481"/>
    <w:rsid w:val="004C233C"/>
    <w:rsid w:val="004C2676"/>
    <w:rsid w:val="004C2F86"/>
    <w:rsid w:val="004C30F2"/>
    <w:rsid w:val="004C3439"/>
    <w:rsid w:val="004C396F"/>
    <w:rsid w:val="004C42ED"/>
    <w:rsid w:val="004C431F"/>
    <w:rsid w:val="004C503D"/>
    <w:rsid w:val="004C5264"/>
    <w:rsid w:val="004C6108"/>
    <w:rsid w:val="004C6FBD"/>
    <w:rsid w:val="004C6FE4"/>
    <w:rsid w:val="004C7E59"/>
    <w:rsid w:val="004D11AE"/>
    <w:rsid w:val="004D1836"/>
    <w:rsid w:val="004D27EE"/>
    <w:rsid w:val="004D470C"/>
    <w:rsid w:val="004D4DBF"/>
    <w:rsid w:val="004D62A7"/>
    <w:rsid w:val="004D65D8"/>
    <w:rsid w:val="004D6800"/>
    <w:rsid w:val="004E0746"/>
    <w:rsid w:val="004E081B"/>
    <w:rsid w:val="004E094D"/>
    <w:rsid w:val="004E0DC8"/>
    <w:rsid w:val="004E208D"/>
    <w:rsid w:val="004E38F1"/>
    <w:rsid w:val="004E4CED"/>
    <w:rsid w:val="004E527D"/>
    <w:rsid w:val="004E5E27"/>
    <w:rsid w:val="004E651E"/>
    <w:rsid w:val="004F1648"/>
    <w:rsid w:val="004F1816"/>
    <w:rsid w:val="004F276F"/>
    <w:rsid w:val="004F278B"/>
    <w:rsid w:val="004F316E"/>
    <w:rsid w:val="004F3E65"/>
    <w:rsid w:val="004F46EC"/>
    <w:rsid w:val="004F49BA"/>
    <w:rsid w:val="004F575B"/>
    <w:rsid w:val="004F611B"/>
    <w:rsid w:val="004F63F9"/>
    <w:rsid w:val="004F6D14"/>
    <w:rsid w:val="004F76BE"/>
    <w:rsid w:val="005003A0"/>
    <w:rsid w:val="00500E79"/>
    <w:rsid w:val="00501127"/>
    <w:rsid w:val="00501CBB"/>
    <w:rsid w:val="0050296B"/>
    <w:rsid w:val="00502F4E"/>
    <w:rsid w:val="00503C03"/>
    <w:rsid w:val="00506127"/>
    <w:rsid w:val="005072D9"/>
    <w:rsid w:val="00507A78"/>
    <w:rsid w:val="005102F3"/>
    <w:rsid w:val="00510782"/>
    <w:rsid w:val="00510868"/>
    <w:rsid w:val="00511A13"/>
    <w:rsid w:val="00511A5B"/>
    <w:rsid w:val="00511F93"/>
    <w:rsid w:val="00512345"/>
    <w:rsid w:val="00514693"/>
    <w:rsid w:val="00514A77"/>
    <w:rsid w:val="00515498"/>
    <w:rsid w:val="00521095"/>
    <w:rsid w:val="00521C55"/>
    <w:rsid w:val="00521EAF"/>
    <w:rsid w:val="005224B1"/>
    <w:rsid w:val="005226E0"/>
    <w:rsid w:val="005229C1"/>
    <w:rsid w:val="00522EEB"/>
    <w:rsid w:val="00523464"/>
    <w:rsid w:val="00523DAC"/>
    <w:rsid w:val="00523E35"/>
    <w:rsid w:val="00523E47"/>
    <w:rsid w:val="00524F5A"/>
    <w:rsid w:val="00526085"/>
    <w:rsid w:val="00526679"/>
    <w:rsid w:val="00530166"/>
    <w:rsid w:val="0053088E"/>
    <w:rsid w:val="0053238B"/>
    <w:rsid w:val="005326D3"/>
    <w:rsid w:val="00535028"/>
    <w:rsid w:val="00536232"/>
    <w:rsid w:val="00537169"/>
    <w:rsid w:val="00537CF6"/>
    <w:rsid w:val="00541203"/>
    <w:rsid w:val="005415F2"/>
    <w:rsid w:val="00542703"/>
    <w:rsid w:val="005442EB"/>
    <w:rsid w:val="0054528B"/>
    <w:rsid w:val="00545956"/>
    <w:rsid w:val="00547FEC"/>
    <w:rsid w:val="0055051D"/>
    <w:rsid w:val="00550B14"/>
    <w:rsid w:val="005518D3"/>
    <w:rsid w:val="00553BFD"/>
    <w:rsid w:val="00556996"/>
    <w:rsid w:val="00557B6B"/>
    <w:rsid w:val="00557D5E"/>
    <w:rsid w:val="005603C2"/>
    <w:rsid w:val="005604A9"/>
    <w:rsid w:val="00560538"/>
    <w:rsid w:val="00560E91"/>
    <w:rsid w:val="0056145B"/>
    <w:rsid w:val="00562104"/>
    <w:rsid w:val="00562250"/>
    <w:rsid w:val="00565BE7"/>
    <w:rsid w:val="005663CB"/>
    <w:rsid w:val="00566ABA"/>
    <w:rsid w:val="00566AC4"/>
    <w:rsid w:val="005729E0"/>
    <w:rsid w:val="00572EE7"/>
    <w:rsid w:val="005731F1"/>
    <w:rsid w:val="0057326C"/>
    <w:rsid w:val="00574A9D"/>
    <w:rsid w:val="00580C54"/>
    <w:rsid w:val="005810CC"/>
    <w:rsid w:val="005815A0"/>
    <w:rsid w:val="00581A74"/>
    <w:rsid w:val="00582280"/>
    <w:rsid w:val="00583570"/>
    <w:rsid w:val="00583ADA"/>
    <w:rsid w:val="00583B48"/>
    <w:rsid w:val="00583E9F"/>
    <w:rsid w:val="005844B9"/>
    <w:rsid w:val="005860AF"/>
    <w:rsid w:val="00586FF1"/>
    <w:rsid w:val="00590743"/>
    <w:rsid w:val="005908F7"/>
    <w:rsid w:val="0059185E"/>
    <w:rsid w:val="0059375E"/>
    <w:rsid w:val="005940CD"/>
    <w:rsid w:val="00594E5A"/>
    <w:rsid w:val="005959EB"/>
    <w:rsid w:val="00596ABF"/>
    <w:rsid w:val="00597E18"/>
    <w:rsid w:val="005A002E"/>
    <w:rsid w:val="005A0468"/>
    <w:rsid w:val="005A0967"/>
    <w:rsid w:val="005A0D11"/>
    <w:rsid w:val="005A1F65"/>
    <w:rsid w:val="005A270B"/>
    <w:rsid w:val="005A2D33"/>
    <w:rsid w:val="005A3535"/>
    <w:rsid w:val="005A35BE"/>
    <w:rsid w:val="005A3F92"/>
    <w:rsid w:val="005A4F63"/>
    <w:rsid w:val="005A617D"/>
    <w:rsid w:val="005A621F"/>
    <w:rsid w:val="005B045A"/>
    <w:rsid w:val="005B12A0"/>
    <w:rsid w:val="005B17CC"/>
    <w:rsid w:val="005B21E9"/>
    <w:rsid w:val="005B282B"/>
    <w:rsid w:val="005B2DFA"/>
    <w:rsid w:val="005B303A"/>
    <w:rsid w:val="005B4212"/>
    <w:rsid w:val="005B44DC"/>
    <w:rsid w:val="005B4B03"/>
    <w:rsid w:val="005B4F18"/>
    <w:rsid w:val="005B5ECE"/>
    <w:rsid w:val="005B696A"/>
    <w:rsid w:val="005B6AC8"/>
    <w:rsid w:val="005B7047"/>
    <w:rsid w:val="005C0279"/>
    <w:rsid w:val="005C08F7"/>
    <w:rsid w:val="005C10A5"/>
    <w:rsid w:val="005C12D7"/>
    <w:rsid w:val="005C1D72"/>
    <w:rsid w:val="005C3A41"/>
    <w:rsid w:val="005C4717"/>
    <w:rsid w:val="005C4F3F"/>
    <w:rsid w:val="005C6487"/>
    <w:rsid w:val="005C70F2"/>
    <w:rsid w:val="005C7F9C"/>
    <w:rsid w:val="005D041C"/>
    <w:rsid w:val="005D11E9"/>
    <w:rsid w:val="005D19FE"/>
    <w:rsid w:val="005D273A"/>
    <w:rsid w:val="005D2D66"/>
    <w:rsid w:val="005D3EEB"/>
    <w:rsid w:val="005D3F06"/>
    <w:rsid w:val="005D3F43"/>
    <w:rsid w:val="005D4AEA"/>
    <w:rsid w:val="005D5143"/>
    <w:rsid w:val="005D52C8"/>
    <w:rsid w:val="005D5710"/>
    <w:rsid w:val="005D6117"/>
    <w:rsid w:val="005D61ED"/>
    <w:rsid w:val="005D6A7A"/>
    <w:rsid w:val="005D6A90"/>
    <w:rsid w:val="005D773C"/>
    <w:rsid w:val="005E0A29"/>
    <w:rsid w:val="005E262C"/>
    <w:rsid w:val="005E30F2"/>
    <w:rsid w:val="005E339E"/>
    <w:rsid w:val="005E3ACC"/>
    <w:rsid w:val="005E3B94"/>
    <w:rsid w:val="005E4121"/>
    <w:rsid w:val="005E47B0"/>
    <w:rsid w:val="005E5625"/>
    <w:rsid w:val="005E638C"/>
    <w:rsid w:val="005E6998"/>
    <w:rsid w:val="005E747E"/>
    <w:rsid w:val="005F17E5"/>
    <w:rsid w:val="005F1831"/>
    <w:rsid w:val="005F2D50"/>
    <w:rsid w:val="005F330C"/>
    <w:rsid w:val="005F5AFD"/>
    <w:rsid w:val="005F6260"/>
    <w:rsid w:val="005F6263"/>
    <w:rsid w:val="005F6377"/>
    <w:rsid w:val="005F6AD9"/>
    <w:rsid w:val="005F6C6F"/>
    <w:rsid w:val="00600272"/>
    <w:rsid w:val="006006DD"/>
    <w:rsid w:val="00600D17"/>
    <w:rsid w:val="00600E8D"/>
    <w:rsid w:val="00601009"/>
    <w:rsid w:val="00601BBC"/>
    <w:rsid w:val="00601C66"/>
    <w:rsid w:val="00603928"/>
    <w:rsid w:val="00604C2C"/>
    <w:rsid w:val="00604C63"/>
    <w:rsid w:val="0060510C"/>
    <w:rsid w:val="00605C0B"/>
    <w:rsid w:val="00605CEA"/>
    <w:rsid w:val="006068A0"/>
    <w:rsid w:val="006100CD"/>
    <w:rsid w:val="0061020F"/>
    <w:rsid w:val="00610BFD"/>
    <w:rsid w:val="00611453"/>
    <w:rsid w:val="006116E9"/>
    <w:rsid w:val="00611CD2"/>
    <w:rsid w:val="006120AF"/>
    <w:rsid w:val="00612E36"/>
    <w:rsid w:val="00615288"/>
    <w:rsid w:val="00615404"/>
    <w:rsid w:val="00615810"/>
    <w:rsid w:val="00615A4F"/>
    <w:rsid w:val="00617362"/>
    <w:rsid w:val="00617ABF"/>
    <w:rsid w:val="00617E65"/>
    <w:rsid w:val="006212FD"/>
    <w:rsid w:val="006214E9"/>
    <w:rsid w:val="0062239E"/>
    <w:rsid w:val="006228BE"/>
    <w:rsid w:val="006230A8"/>
    <w:rsid w:val="006231B6"/>
    <w:rsid w:val="006236B7"/>
    <w:rsid w:val="0062480F"/>
    <w:rsid w:val="00626222"/>
    <w:rsid w:val="006276FA"/>
    <w:rsid w:val="006308F1"/>
    <w:rsid w:val="00630A65"/>
    <w:rsid w:val="00631D32"/>
    <w:rsid w:val="00632D90"/>
    <w:rsid w:val="006334BD"/>
    <w:rsid w:val="00633A09"/>
    <w:rsid w:val="00635B64"/>
    <w:rsid w:val="00636DC0"/>
    <w:rsid w:val="00637AEC"/>
    <w:rsid w:val="006407F7"/>
    <w:rsid w:val="00640953"/>
    <w:rsid w:val="00641B0C"/>
    <w:rsid w:val="00644408"/>
    <w:rsid w:val="006448E0"/>
    <w:rsid w:val="006467FE"/>
    <w:rsid w:val="0064685B"/>
    <w:rsid w:val="00646BDA"/>
    <w:rsid w:val="00647760"/>
    <w:rsid w:val="00651EBE"/>
    <w:rsid w:val="006521A3"/>
    <w:rsid w:val="00652E8D"/>
    <w:rsid w:val="00653145"/>
    <w:rsid w:val="0065357D"/>
    <w:rsid w:val="00653774"/>
    <w:rsid w:val="00653843"/>
    <w:rsid w:val="00654401"/>
    <w:rsid w:val="00654999"/>
    <w:rsid w:val="006559CB"/>
    <w:rsid w:val="00655A41"/>
    <w:rsid w:val="00655D97"/>
    <w:rsid w:val="00656000"/>
    <w:rsid w:val="0065638D"/>
    <w:rsid w:val="00656492"/>
    <w:rsid w:val="006579D5"/>
    <w:rsid w:val="00657E74"/>
    <w:rsid w:val="006608D5"/>
    <w:rsid w:val="006612EE"/>
    <w:rsid w:val="006613EA"/>
    <w:rsid w:val="00663092"/>
    <w:rsid w:val="0066374A"/>
    <w:rsid w:val="00664444"/>
    <w:rsid w:val="0066472D"/>
    <w:rsid w:val="006648DE"/>
    <w:rsid w:val="00664EDC"/>
    <w:rsid w:val="00665C82"/>
    <w:rsid w:val="006662FE"/>
    <w:rsid w:val="0066675F"/>
    <w:rsid w:val="00666E96"/>
    <w:rsid w:val="006702D1"/>
    <w:rsid w:val="00672CDB"/>
    <w:rsid w:val="00673126"/>
    <w:rsid w:val="00674413"/>
    <w:rsid w:val="00675DA2"/>
    <w:rsid w:val="006761C1"/>
    <w:rsid w:val="0067711C"/>
    <w:rsid w:val="0067794A"/>
    <w:rsid w:val="00677959"/>
    <w:rsid w:val="006800E8"/>
    <w:rsid w:val="00680968"/>
    <w:rsid w:val="006809EF"/>
    <w:rsid w:val="00680C60"/>
    <w:rsid w:val="006832B0"/>
    <w:rsid w:val="00683554"/>
    <w:rsid w:val="00683DA2"/>
    <w:rsid w:val="00684103"/>
    <w:rsid w:val="00686598"/>
    <w:rsid w:val="00686765"/>
    <w:rsid w:val="00686A47"/>
    <w:rsid w:val="006910A4"/>
    <w:rsid w:val="00691747"/>
    <w:rsid w:val="006921F5"/>
    <w:rsid w:val="006928C1"/>
    <w:rsid w:val="00692935"/>
    <w:rsid w:val="00693343"/>
    <w:rsid w:val="006938DF"/>
    <w:rsid w:val="006954EA"/>
    <w:rsid w:val="00697508"/>
    <w:rsid w:val="006A10E8"/>
    <w:rsid w:val="006A26FE"/>
    <w:rsid w:val="006A32C2"/>
    <w:rsid w:val="006A345A"/>
    <w:rsid w:val="006A393B"/>
    <w:rsid w:val="006A40F7"/>
    <w:rsid w:val="006A4D4A"/>
    <w:rsid w:val="006A4F44"/>
    <w:rsid w:val="006A51B3"/>
    <w:rsid w:val="006A5F2B"/>
    <w:rsid w:val="006B0B91"/>
    <w:rsid w:val="006B1097"/>
    <w:rsid w:val="006B10EE"/>
    <w:rsid w:val="006B1474"/>
    <w:rsid w:val="006B16F8"/>
    <w:rsid w:val="006B18E0"/>
    <w:rsid w:val="006B1A47"/>
    <w:rsid w:val="006B1AD8"/>
    <w:rsid w:val="006B2312"/>
    <w:rsid w:val="006B25CC"/>
    <w:rsid w:val="006B2D09"/>
    <w:rsid w:val="006B301A"/>
    <w:rsid w:val="006B3364"/>
    <w:rsid w:val="006B3707"/>
    <w:rsid w:val="006B4EE1"/>
    <w:rsid w:val="006B54CB"/>
    <w:rsid w:val="006B609C"/>
    <w:rsid w:val="006B6434"/>
    <w:rsid w:val="006B6E82"/>
    <w:rsid w:val="006B6FF9"/>
    <w:rsid w:val="006B7185"/>
    <w:rsid w:val="006B7CF6"/>
    <w:rsid w:val="006C09EB"/>
    <w:rsid w:val="006C0CC6"/>
    <w:rsid w:val="006C1C46"/>
    <w:rsid w:val="006C25A6"/>
    <w:rsid w:val="006C2C3B"/>
    <w:rsid w:val="006C2E91"/>
    <w:rsid w:val="006C35A1"/>
    <w:rsid w:val="006C440D"/>
    <w:rsid w:val="006C5ED8"/>
    <w:rsid w:val="006C60D7"/>
    <w:rsid w:val="006C6E59"/>
    <w:rsid w:val="006C6F23"/>
    <w:rsid w:val="006C72C3"/>
    <w:rsid w:val="006C7A6B"/>
    <w:rsid w:val="006D0406"/>
    <w:rsid w:val="006D0770"/>
    <w:rsid w:val="006D0C1B"/>
    <w:rsid w:val="006D1584"/>
    <w:rsid w:val="006D4800"/>
    <w:rsid w:val="006D5DCC"/>
    <w:rsid w:val="006D609D"/>
    <w:rsid w:val="006D6200"/>
    <w:rsid w:val="006D6AFE"/>
    <w:rsid w:val="006D7001"/>
    <w:rsid w:val="006D7D0B"/>
    <w:rsid w:val="006E03A7"/>
    <w:rsid w:val="006E0502"/>
    <w:rsid w:val="006E1BDF"/>
    <w:rsid w:val="006E2C2B"/>
    <w:rsid w:val="006E36E5"/>
    <w:rsid w:val="006E504B"/>
    <w:rsid w:val="006E50A8"/>
    <w:rsid w:val="006E5376"/>
    <w:rsid w:val="006E5DEB"/>
    <w:rsid w:val="006E6A98"/>
    <w:rsid w:val="006E6AF6"/>
    <w:rsid w:val="006E7E7B"/>
    <w:rsid w:val="006F055A"/>
    <w:rsid w:val="006F11A7"/>
    <w:rsid w:val="006F12F6"/>
    <w:rsid w:val="006F1445"/>
    <w:rsid w:val="006F14AA"/>
    <w:rsid w:val="006F14E0"/>
    <w:rsid w:val="006F21A2"/>
    <w:rsid w:val="006F38BC"/>
    <w:rsid w:val="006F3AA2"/>
    <w:rsid w:val="006F3D9C"/>
    <w:rsid w:val="006F6C95"/>
    <w:rsid w:val="006F73E7"/>
    <w:rsid w:val="006F7766"/>
    <w:rsid w:val="007016A0"/>
    <w:rsid w:val="0070306D"/>
    <w:rsid w:val="0070405F"/>
    <w:rsid w:val="00704130"/>
    <w:rsid w:val="007041BC"/>
    <w:rsid w:val="00704B37"/>
    <w:rsid w:val="00704ED2"/>
    <w:rsid w:val="00707700"/>
    <w:rsid w:val="00707EF2"/>
    <w:rsid w:val="0071096A"/>
    <w:rsid w:val="00710DCC"/>
    <w:rsid w:val="0071179E"/>
    <w:rsid w:val="00712B65"/>
    <w:rsid w:val="00712EA0"/>
    <w:rsid w:val="0071636D"/>
    <w:rsid w:val="00716429"/>
    <w:rsid w:val="007177DE"/>
    <w:rsid w:val="0072033B"/>
    <w:rsid w:val="00721D12"/>
    <w:rsid w:val="007220AC"/>
    <w:rsid w:val="0072212C"/>
    <w:rsid w:val="00722B92"/>
    <w:rsid w:val="00723BB8"/>
    <w:rsid w:val="007252BC"/>
    <w:rsid w:val="00725377"/>
    <w:rsid w:val="00725608"/>
    <w:rsid w:val="007268A1"/>
    <w:rsid w:val="00726B35"/>
    <w:rsid w:val="00730FB4"/>
    <w:rsid w:val="0073179F"/>
    <w:rsid w:val="00731833"/>
    <w:rsid w:val="00731C3D"/>
    <w:rsid w:val="00731ED8"/>
    <w:rsid w:val="007321C5"/>
    <w:rsid w:val="00733DF0"/>
    <w:rsid w:val="0073430C"/>
    <w:rsid w:val="00734B03"/>
    <w:rsid w:val="00735788"/>
    <w:rsid w:val="007358E3"/>
    <w:rsid w:val="007405F8"/>
    <w:rsid w:val="00740A95"/>
    <w:rsid w:val="00740CB5"/>
    <w:rsid w:val="00741612"/>
    <w:rsid w:val="0074329A"/>
    <w:rsid w:val="0074456C"/>
    <w:rsid w:val="00744BA9"/>
    <w:rsid w:val="00744F08"/>
    <w:rsid w:val="007463A9"/>
    <w:rsid w:val="0074673E"/>
    <w:rsid w:val="00746760"/>
    <w:rsid w:val="007472FA"/>
    <w:rsid w:val="00747547"/>
    <w:rsid w:val="00747787"/>
    <w:rsid w:val="00747FFC"/>
    <w:rsid w:val="0075131B"/>
    <w:rsid w:val="007528E0"/>
    <w:rsid w:val="007534AA"/>
    <w:rsid w:val="00754868"/>
    <w:rsid w:val="00754896"/>
    <w:rsid w:val="007549E1"/>
    <w:rsid w:val="00755545"/>
    <w:rsid w:val="00757C36"/>
    <w:rsid w:val="007615BD"/>
    <w:rsid w:val="007615E7"/>
    <w:rsid w:val="0076295D"/>
    <w:rsid w:val="00765016"/>
    <w:rsid w:val="0076502F"/>
    <w:rsid w:val="00765364"/>
    <w:rsid w:val="00765642"/>
    <w:rsid w:val="00765D93"/>
    <w:rsid w:val="00766200"/>
    <w:rsid w:val="00766737"/>
    <w:rsid w:val="00766F76"/>
    <w:rsid w:val="00770178"/>
    <w:rsid w:val="00770192"/>
    <w:rsid w:val="0077050C"/>
    <w:rsid w:val="0077132A"/>
    <w:rsid w:val="00771B7A"/>
    <w:rsid w:val="00772572"/>
    <w:rsid w:val="00773006"/>
    <w:rsid w:val="00775516"/>
    <w:rsid w:val="00776855"/>
    <w:rsid w:val="00776DFD"/>
    <w:rsid w:val="00777B31"/>
    <w:rsid w:val="00777D40"/>
    <w:rsid w:val="007806AC"/>
    <w:rsid w:val="0078074D"/>
    <w:rsid w:val="00780C4E"/>
    <w:rsid w:val="007814FB"/>
    <w:rsid w:val="007827B5"/>
    <w:rsid w:val="00782B3A"/>
    <w:rsid w:val="00782BCA"/>
    <w:rsid w:val="00782D18"/>
    <w:rsid w:val="00782EC8"/>
    <w:rsid w:val="00783702"/>
    <w:rsid w:val="00784767"/>
    <w:rsid w:val="00784CCA"/>
    <w:rsid w:val="00786804"/>
    <w:rsid w:val="00787AB1"/>
    <w:rsid w:val="007905C3"/>
    <w:rsid w:val="00790B63"/>
    <w:rsid w:val="00790D23"/>
    <w:rsid w:val="007916DA"/>
    <w:rsid w:val="00791990"/>
    <w:rsid w:val="00791BE1"/>
    <w:rsid w:val="00791C43"/>
    <w:rsid w:val="007933E2"/>
    <w:rsid w:val="007936C3"/>
    <w:rsid w:val="007939AE"/>
    <w:rsid w:val="0079469A"/>
    <w:rsid w:val="00794ACE"/>
    <w:rsid w:val="00794C7D"/>
    <w:rsid w:val="00795890"/>
    <w:rsid w:val="00795F57"/>
    <w:rsid w:val="00795F84"/>
    <w:rsid w:val="00797989"/>
    <w:rsid w:val="00797CF8"/>
    <w:rsid w:val="007A0495"/>
    <w:rsid w:val="007A3B3A"/>
    <w:rsid w:val="007A59A9"/>
    <w:rsid w:val="007A62E4"/>
    <w:rsid w:val="007A6EB8"/>
    <w:rsid w:val="007A7840"/>
    <w:rsid w:val="007B0336"/>
    <w:rsid w:val="007B259C"/>
    <w:rsid w:val="007B427B"/>
    <w:rsid w:val="007B5688"/>
    <w:rsid w:val="007B57BF"/>
    <w:rsid w:val="007B5846"/>
    <w:rsid w:val="007B72B6"/>
    <w:rsid w:val="007B7944"/>
    <w:rsid w:val="007C1688"/>
    <w:rsid w:val="007C1CC5"/>
    <w:rsid w:val="007C2798"/>
    <w:rsid w:val="007C311C"/>
    <w:rsid w:val="007C464B"/>
    <w:rsid w:val="007C5BC9"/>
    <w:rsid w:val="007C78D8"/>
    <w:rsid w:val="007C7B30"/>
    <w:rsid w:val="007D0449"/>
    <w:rsid w:val="007D090E"/>
    <w:rsid w:val="007D14A9"/>
    <w:rsid w:val="007D1E01"/>
    <w:rsid w:val="007D285A"/>
    <w:rsid w:val="007D2D66"/>
    <w:rsid w:val="007D4313"/>
    <w:rsid w:val="007D530F"/>
    <w:rsid w:val="007D5902"/>
    <w:rsid w:val="007D5A3E"/>
    <w:rsid w:val="007D69A4"/>
    <w:rsid w:val="007D72B7"/>
    <w:rsid w:val="007D75E6"/>
    <w:rsid w:val="007D7957"/>
    <w:rsid w:val="007D7D75"/>
    <w:rsid w:val="007E07C5"/>
    <w:rsid w:val="007E149D"/>
    <w:rsid w:val="007E19C8"/>
    <w:rsid w:val="007E1FDE"/>
    <w:rsid w:val="007E3254"/>
    <w:rsid w:val="007E348E"/>
    <w:rsid w:val="007E3626"/>
    <w:rsid w:val="007E3DBE"/>
    <w:rsid w:val="007E4111"/>
    <w:rsid w:val="007E55AF"/>
    <w:rsid w:val="007E5E8A"/>
    <w:rsid w:val="007E630E"/>
    <w:rsid w:val="007E6D07"/>
    <w:rsid w:val="007E71E9"/>
    <w:rsid w:val="007E7424"/>
    <w:rsid w:val="007F0B61"/>
    <w:rsid w:val="007F115A"/>
    <w:rsid w:val="007F154B"/>
    <w:rsid w:val="007F1E3C"/>
    <w:rsid w:val="007F265C"/>
    <w:rsid w:val="007F30AD"/>
    <w:rsid w:val="007F3534"/>
    <w:rsid w:val="007F396B"/>
    <w:rsid w:val="007F447D"/>
    <w:rsid w:val="007F49AA"/>
    <w:rsid w:val="007F69F3"/>
    <w:rsid w:val="007F7E4B"/>
    <w:rsid w:val="007F7FA7"/>
    <w:rsid w:val="008005A1"/>
    <w:rsid w:val="008019BF"/>
    <w:rsid w:val="00802145"/>
    <w:rsid w:val="008025F5"/>
    <w:rsid w:val="00802A97"/>
    <w:rsid w:val="0080433A"/>
    <w:rsid w:val="008049ED"/>
    <w:rsid w:val="00804CF4"/>
    <w:rsid w:val="00804DDD"/>
    <w:rsid w:val="00804FE6"/>
    <w:rsid w:val="00806AAE"/>
    <w:rsid w:val="00807F41"/>
    <w:rsid w:val="00810B8B"/>
    <w:rsid w:val="00811646"/>
    <w:rsid w:val="0081267E"/>
    <w:rsid w:val="008127A5"/>
    <w:rsid w:val="0081510B"/>
    <w:rsid w:val="008156BD"/>
    <w:rsid w:val="0081757A"/>
    <w:rsid w:val="008224E7"/>
    <w:rsid w:val="00825D21"/>
    <w:rsid w:val="008269E7"/>
    <w:rsid w:val="0082723D"/>
    <w:rsid w:val="00827B86"/>
    <w:rsid w:val="00830B59"/>
    <w:rsid w:val="00831C56"/>
    <w:rsid w:val="0083266C"/>
    <w:rsid w:val="008326B9"/>
    <w:rsid w:val="008336B0"/>
    <w:rsid w:val="008336ED"/>
    <w:rsid w:val="0083491B"/>
    <w:rsid w:val="00834CFD"/>
    <w:rsid w:val="008362C6"/>
    <w:rsid w:val="00837ED3"/>
    <w:rsid w:val="008410A0"/>
    <w:rsid w:val="00841862"/>
    <w:rsid w:val="008424F1"/>
    <w:rsid w:val="008428E6"/>
    <w:rsid w:val="00842FD7"/>
    <w:rsid w:val="00844476"/>
    <w:rsid w:val="00844F74"/>
    <w:rsid w:val="00844FF5"/>
    <w:rsid w:val="00845092"/>
    <w:rsid w:val="00845152"/>
    <w:rsid w:val="0084580E"/>
    <w:rsid w:val="008460E7"/>
    <w:rsid w:val="00846709"/>
    <w:rsid w:val="00846784"/>
    <w:rsid w:val="008473DC"/>
    <w:rsid w:val="00847B5E"/>
    <w:rsid w:val="00850101"/>
    <w:rsid w:val="00851106"/>
    <w:rsid w:val="008511E3"/>
    <w:rsid w:val="008514E7"/>
    <w:rsid w:val="008519AC"/>
    <w:rsid w:val="0085249F"/>
    <w:rsid w:val="0085275B"/>
    <w:rsid w:val="00852760"/>
    <w:rsid w:val="00853128"/>
    <w:rsid w:val="008533C2"/>
    <w:rsid w:val="0085396B"/>
    <w:rsid w:val="00853A8E"/>
    <w:rsid w:val="008542E9"/>
    <w:rsid w:val="0085486D"/>
    <w:rsid w:val="00855A3F"/>
    <w:rsid w:val="00855FF5"/>
    <w:rsid w:val="008565FA"/>
    <w:rsid w:val="0085674D"/>
    <w:rsid w:val="00856DA3"/>
    <w:rsid w:val="008577DF"/>
    <w:rsid w:val="00860E9B"/>
    <w:rsid w:val="008616A8"/>
    <w:rsid w:val="00861E3F"/>
    <w:rsid w:val="0086313F"/>
    <w:rsid w:val="008633D0"/>
    <w:rsid w:val="00863408"/>
    <w:rsid w:val="008644E8"/>
    <w:rsid w:val="008649BC"/>
    <w:rsid w:val="008652C1"/>
    <w:rsid w:val="00865D70"/>
    <w:rsid w:val="00865FB9"/>
    <w:rsid w:val="00866F01"/>
    <w:rsid w:val="00867737"/>
    <w:rsid w:val="00867C76"/>
    <w:rsid w:val="00867F23"/>
    <w:rsid w:val="00870024"/>
    <w:rsid w:val="0087006E"/>
    <w:rsid w:val="00870616"/>
    <w:rsid w:val="00870AAE"/>
    <w:rsid w:val="008720EA"/>
    <w:rsid w:val="008736CC"/>
    <w:rsid w:val="0087381E"/>
    <w:rsid w:val="00874B4D"/>
    <w:rsid w:val="0087574C"/>
    <w:rsid w:val="008758DD"/>
    <w:rsid w:val="00875EE6"/>
    <w:rsid w:val="00876388"/>
    <w:rsid w:val="00876F6B"/>
    <w:rsid w:val="0088014A"/>
    <w:rsid w:val="00880B32"/>
    <w:rsid w:val="00881084"/>
    <w:rsid w:val="00881245"/>
    <w:rsid w:val="008813E0"/>
    <w:rsid w:val="008828F0"/>
    <w:rsid w:val="00882B74"/>
    <w:rsid w:val="00883B3D"/>
    <w:rsid w:val="008854DE"/>
    <w:rsid w:val="008871AB"/>
    <w:rsid w:val="00887DC6"/>
    <w:rsid w:val="00887F67"/>
    <w:rsid w:val="00890553"/>
    <w:rsid w:val="00890DC8"/>
    <w:rsid w:val="00892BA0"/>
    <w:rsid w:val="0089356A"/>
    <w:rsid w:val="00893B80"/>
    <w:rsid w:val="008945FA"/>
    <w:rsid w:val="0089484C"/>
    <w:rsid w:val="0089542A"/>
    <w:rsid w:val="00895886"/>
    <w:rsid w:val="008966AE"/>
    <w:rsid w:val="008968B3"/>
    <w:rsid w:val="008A037A"/>
    <w:rsid w:val="008A0AE2"/>
    <w:rsid w:val="008A143C"/>
    <w:rsid w:val="008A2810"/>
    <w:rsid w:val="008A3142"/>
    <w:rsid w:val="008A4410"/>
    <w:rsid w:val="008A5091"/>
    <w:rsid w:val="008A59BB"/>
    <w:rsid w:val="008A5DBB"/>
    <w:rsid w:val="008A610E"/>
    <w:rsid w:val="008A6E27"/>
    <w:rsid w:val="008A6F66"/>
    <w:rsid w:val="008A6F6D"/>
    <w:rsid w:val="008B0756"/>
    <w:rsid w:val="008B0D54"/>
    <w:rsid w:val="008B1458"/>
    <w:rsid w:val="008B19EF"/>
    <w:rsid w:val="008B1B2F"/>
    <w:rsid w:val="008B234C"/>
    <w:rsid w:val="008B2456"/>
    <w:rsid w:val="008B269B"/>
    <w:rsid w:val="008B3256"/>
    <w:rsid w:val="008B32D4"/>
    <w:rsid w:val="008B3EF9"/>
    <w:rsid w:val="008B43BF"/>
    <w:rsid w:val="008B4CB1"/>
    <w:rsid w:val="008B549C"/>
    <w:rsid w:val="008B6436"/>
    <w:rsid w:val="008B77FF"/>
    <w:rsid w:val="008C090D"/>
    <w:rsid w:val="008C2BAA"/>
    <w:rsid w:val="008C2C03"/>
    <w:rsid w:val="008C2F9C"/>
    <w:rsid w:val="008C30BD"/>
    <w:rsid w:val="008C3322"/>
    <w:rsid w:val="008C3576"/>
    <w:rsid w:val="008C4330"/>
    <w:rsid w:val="008C455A"/>
    <w:rsid w:val="008C55AA"/>
    <w:rsid w:val="008C597E"/>
    <w:rsid w:val="008C7416"/>
    <w:rsid w:val="008C7830"/>
    <w:rsid w:val="008C7B0D"/>
    <w:rsid w:val="008D066E"/>
    <w:rsid w:val="008D06C2"/>
    <w:rsid w:val="008D0BCD"/>
    <w:rsid w:val="008D1161"/>
    <w:rsid w:val="008D174B"/>
    <w:rsid w:val="008D1835"/>
    <w:rsid w:val="008D2A8E"/>
    <w:rsid w:val="008D2EE7"/>
    <w:rsid w:val="008D2FE6"/>
    <w:rsid w:val="008D302D"/>
    <w:rsid w:val="008D390A"/>
    <w:rsid w:val="008D3B17"/>
    <w:rsid w:val="008D3BAE"/>
    <w:rsid w:val="008D6835"/>
    <w:rsid w:val="008D788C"/>
    <w:rsid w:val="008D7CB7"/>
    <w:rsid w:val="008E0F56"/>
    <w:rsid w:val="008E15ED"/>
    <w:rsid w:val="008E19C1"/>
    <w:rsid w:val="008E21DF"/>
    <w:rsid w:val="008E3E31"/>
    <w:rsid w:val="008E3F80"/>
    <w:rsid w:val="008E56C2"/>
    <w:rsid w:val="008E5BAD"/>
    <w:rsid w:val="008F0411"/>
    <w:rsid w:val="008F0BAF"/>
    <w:rsid w:val="008F10D5"/>
    <w:rsid w:val="008F234B"/>
    <w:rsid w:val="008F3852"/>
    <w:rsid w:val="00900C6B"/>
    <w:rsid w:val="00901E27"/>
    <w:rsid w:val="00902E2D"/>
    <w:rsid w:val="00902F43"/>
    <w:rsid w:val="009030A6"/>
    <w:rsid w:val="00903951"/>
    <w:rsid w:val="00903A04"/>
    <w:rsid w:val="00904C5E"/>
    <w:rsid w:val="00905ACC"/>
    <w:rsid w:val="00906CA7"/>
    <w:rsid w:val="009075D1"/>
    <w:rsid w:val="00910084"/>
    <w:rsid w:val="00910EEA"/>
    <w:rsid w:val="0091131C"/>
    <w:rsid w:val="00911405"/>
    <w:rsid w:val="00911C57"/>
    <w:rsid w:val="009141AA"/>
    <w:rsid w:val="00915C63"/>
    <w:rsid w:val="00916DC4"/>
    <w:rsid w:val="0091777D"/>
    <w:rsid w:val="00917CEE"/>
    <w:rsid w:val="00917FDB"/>
    <w:rsid w:val="009208E1"/>
    <w:rsid w:val="00921151"/>
    <w:rsid w:val="0092139E"/>
    <w:rsid w:val="009214C2"/>
    <w:rsid w:val="00921E5F"/>
    <w:rsid w:val="00922585"/>
    <w:rsid w:val="00922726"/>
    <w:rsid w:val="00924069"/>
    <w:rsid w:val="0092412D"/>
    <w:rsid w:val="00925944"/>
    <w:rsid w:val="00926876"/>
    <w:rsid w:val="00927ECA"/>
    <w:rsid w:val="00930536"/>
    <w:rsid w:val="009328A2"/>
    <w:rsid w:val="00933156"/>
    <w:rsid w:val="009334BE"/>
    <w:rsid w:val="00933E51"/>
    <w:rsid w:val="00934289"/>
    <w:rsid w:val="009348B1"/>
    <w:rsid w:val="00934965"/>
    <w:rsid w:val="0093543B"/>
    <w:rsid w:val="00936ADD"/>
    <w:rsid w:val="00936EAD"/>
    <w:rsid w:val="00936F12"/>
    <w:rsid w:val="00937DD6"/>
    <w:rsid w:val="00937E43"/>
    <w:rsid w:val="0094054A"/>
    <w:rsid w:val="00940C48"/>
    <w:rsid w:val="00941182"/>
    <w:rsid w:val="009422BB"/>
    <w:rsid w:val="00942954"/>
    <w:rsid w:val="00942A25"/>
    <w:rsid w:val="00942B96"/>
    <w:rsid w:val="00942DF4"/>
    <w:rsid w:val="009430DE"/>
    <w:rsid w:val="009439CB"/>
    <w:rsid w:val="00944785"/>
    <w:rsid w:val="009451D5"/>
    <w:rsid w:val="009455BE"/>
    <w:rsid w:val="00946C8B"/>
    <w:rsid w:val="00947C1A"/>
    <w:rsid w:val="009509B2"/>
    <w:rsid w:val="009515F4"/>
    <w:rsid w:val="00951E1F"/>
    <w:rsid w:val="009558EC"/>
    <w:rsid w:val="00955AD9"/>
    <w:rsid w:val="00955C8B"/>
    <w:rsid w:val="00956474"/>
    <w:rsid w:val="00957A8B"/>
    <w:rsid w:val="0096096B"/>
    <w:rsid w:val="00961A62"/>
    <w:rsid w:val="0096245A"/>
    <w:rsid w:val="00962581"/>
    <w:rsid w:val="00963770"/>
    <w:rsid w:val="00963CE3"/>
    <w:rsid w:val="00963F8B"/>
    <w:rsid w:val="009645AD"/>
    <w:rsid w:val="009651D4"/>
    <w:rsid w:val="00965EF3"/>
    <w:rsid w:val="0096652D"/>
    <w:rsid w:val="0096671D"/>
    <w:rsid w:val="00966DB2"/>
    <w:rsid w:val="00966F78"/>
    <w:rsid w:val="00967059"/>
    <w:rsid w:val="00974968"/>
    <w:rsid w:val="00974E4B"/>
    <w:rsid w:val="00975289"/>
    <w:rsid w:val="00975816"/>
    <w:rsid w:val="00977191"/>
    <w:rsid w:val="00977730"/>
    <w:rsid w:val="009779BE"/>
    <w:rsid w:val="00977DCC"/>
    <w:rsid w:val="009802BA"/>
    <w:rsid w:val="00981FA5"/>
    <w:rsid w:val="0098290D"/>
    <w:rsid w:val="009831A5"/>
    <w:rsid w:val="00986173"/>
    <w:rsid w:val="00986832"/>
    <w:rsid w:val="00986DFF"/>
    <w:rsid w:val="009874B7"/>
    <w:rsid w:val="009878D7"/>
    <w:rsid w:val="00990A07"/>
    <w:rsid w:val="00991919"/>
    <w:rsid w:val="0099252C"/>
    <w:rsid w:val="00993460"/>
    <w:rsid w:val="0099461F"/>
    <w:rsid w:val="00994A21"/>
    <w:rsid w:val="00995308"/>
    <w:rsid w:val="00995C9A"/>
    <w:rsid w:val="00996298"/>
    <w:rsid w:val="009962E1"/>
    <w:rsid w:val="009978C5"/>
    <w:rsid w:val="00997F08"/>
    <w:rsid w:val="009A024C"/>
    <w:rsid w:val="009A0313"/>
    <w:rsid w:val="009A12AA"/>
    <w:rsid w:val="009A168B"/>
    <w:rsid w:val="009A1ED6"/>
    <w:rsid w:val="009A274F"/>
    <w:rsid w:val="009A2797"/>
    <w:rsid w:val="009A31EB"/>
    <w:rsid w:val="009A3629"/>
    <w:rsid w:val="009A3D8F"/>
    <w:rsid w:val="009A3F88"/>
    <w:rsid w:val="009A4151"/>
    <w:rsid w:val="009A7771"/>
    <w:rsid w:val="009B0581"/>
    <w:rsid w:val="009B0F06"/>
    <w:rsid w:val="009B153F"/>
    <w:rsid w:val="009B18F0"/>
    <w:rsid w:val="009B1DFA"/>
    <w:rsid w:val="009B2066"/>
    <w:rsid w:val="009B2AC7"/>
    <w:rsid w:val="009B35B7"/>
    <w:rsid w:val="009B4ED4"/>
    <w:rsid w:val="009B4F5F"/>
    <w:rsid w:val="009B57EC"/>
    <w:rsid w:val="009B5A79"/>
    <w:rsid w:val="009B5EA9"/>
    <w:rsid w:val="009B607D"/>
    <w:rsid w:val="009B62D3"/>
    <w:rsid w:val="009B65CE"/>
    <w:rsid w:val="009B7AB0"/>
    <w:rsid w:val="009C0D66"/>
    <w:rsid w:val="009C148E"/>
    <w:rsid w:val="009C1563"/>
    <w:rsid w:val="009C2AE1"/>
    <w:rsid w:val="009C2D54"/>
    <w:rsid w:val="009C53CA"/>
    <w:rsid w:val="009C5769"/>
    <w:rsid w:val="009C595A"/>
    <w:rsid w:val="009C617E"/>
    <w:rsid w:val="009C766C"/>
    <w:rsid w:val="009D0E89"/>
    <w:rsid w:val="009D10E8"/>
    <w:rsid w:val="009D2A04"/>
    <w:rsid w:val="009D3613"/>
    <w:rsid w:val="009D3846"/>
    <w:rsid w:val="009D3F9E"/>
    <w:rsid w:val="009D5640"/>
    <w:rsid w:val="009D75E0"/>
    <w:rsid w:val="009D7DF7"/>
    <w:rsid w:val="009E0E60"/>
    <w:rsid w:val="009E0FD6"/>
    <w:rsid w:val="009E1061"/>
    <w:rsid w:val="009E1451"/>
    <w:rsid w:val="009E27CA"/>
    <w:rsid w:val="009E2C0D"/>
    <w:rsid w:val="009E2CB5"/>
    <w:rsid w:val="009E3707"/>
    <w:rsid w:val="009E3A9E"/>
    <w:rsid w:val="009E47DF"/>
    <w:rsid w:val="009E57DF"/>
    <w:rsid w:val="009E7E77"/>
    <w:rsid w:val="009F177C"/>
    <w:rsid w:val="009F2AD5"/>
    <w:rsid w:val="009F2C11"/>
    <w:rsid w:val="009F334C"/>
    <w:rsid w:val="009F3E91"/>
    <w:rsid w:val="009F4307"/>
    <w:rsid w:val="009F4326"/>
    <w:rsid w:val="009F44C4"/>
    <w:rsid w:val="009F5009"/>
    <w:rsid w:val="009F50CB"/>
    <w:rsid w:val="009F57E3"/>
    <w:rsid w:val="009F65DC"/>
    <w:rsid w:val="009F7089"/>
    <w:rsid w:val="009F70B2"/>
    <w:rsid w:val="009F7A26"/>
    <w:rsid w:val="00A00226"/>
    <w:rsid w:val="00A00E76"/>
    <w:rsid w:val="00A02D61"/>
    <w:rsid w:val="00A06E27"/>
    <w:rsid w:val="00A073DF"/>
    <w:rsid w:val="00A07C22"/>
    <w:rsid w:val="00A10DAC"/>
    <w:rsid w:val="00A10F3C"/>
    <w:rsid w:val="00A10FD1"/>
    <w:rsid w:val="00A112CA"/>
    <w:rsid w:val="00A1138E"/>
    <w:rsid w:val="00A1180F"/>
    <w:rsid w:val="00A12138"/>
    <w:rsid w:val="00A130F8"/>
    <w:rsid w:val="00A133C6"/>
    <w:rsid w:val="00A138EC"/>
    <w:rsid w:val="00A13B12"/>
    <w:rsid w:val="00A14616"/>
    <w:rsid w:val="00A15F44"/>
    <w:rsid w:val="00A17A50"/>
    <w:rsid w:val="00A17C0C"/>
    <w:rsid w:val="00A20938"/>
    <w:rsid w:val="00A20FCA"/>
    <w:rsid w:val="00A2147C"/>
    <w:rsid w:val="00A21574"/>
    <w:rsid w:val="00A220B3"/>
    <w:rsid w:val="00A223B5"/>
    <w:rsid w:val="00A22971"/>
    <w:rsid w:val="00A2449B"/>
    <w:rsid w:val="00A24E65"/>
    <w:rsid w:val="00A25BC3"/>
    <w:rsid w:val="00A26DBA"/>
    <w:rsid w:val="00A302BF"/>
    <w:rsid w:val="00A30C3B"/>
    <w:rsid w:val="00A31AF2"/>
    <w:rsid w:val="00A32309"/>
    <w:rsid w:val="00A32321"/>
    <w:rsid w:val="00A32D52"/>
    <w:rsid w:val="00A330FD"/>
    <w:rsid w:val="00A33119"/>
    <w:rsid w:val="00A331DE"/>
    <w:rsid w:val="00A338BE"/>
    <w:rsid w:val="00A34856"/>
    <w:rsid w:val="00A3497B"/>
    <w:rsid w:val="00A34CA1"/>
    <w:rsid w:val="00A358D1"/>
    <w:rsid w:val="00A40375"/>
    <w:rsid w:val="00A40C6C"/>
    <w:rsid w:val="00A41950"/>
    <w:rsid w:val="00A44778"/>
    <w:rsid w:val="00A44A23"/>
    <w:rsid w:val="00A45D67"/>
    <w:rsid w:val="00A4697D"/>
    <w:rsid w:val="00A4735B"/>
    <w:rsid w:val="00A477B7"/>
    <w:rsid w:val="00A47F7C"/>
    <w:rsid w:val="00A52346"/>
    <w:rsid w:val="00A52C94"/>
    <w:rsid w:val="00A5581B"/>
    <w:rsid w:val="00A573DB"/>
    <w:rsid w:val="00A6024F"/>
    <w:rsid w:val="00A6032B"/>
    <w:rsid w:val="00A60D95"/>
    <w:rsid w:val="00A61CAB"/>
    <w:rsid w:val="00A6316E"/>
    <w:rsid w:val="00A63669"/>
    <w:rsid w:val="00A648F6"/>
    <w:rsid w:val="00A64CB5"/>
    <w:rsid w:val="00A65ABF"/>
    <w:rsid w:val="00A65FBF"/>
    <w:rsid w:val="00A66CB7"/>
    <w:rsid w:val="00A679BF"/>
    <w:rsid w:val="00A67A05"/>
    <w:rsid w:val="00A706CA"/>
    <w:rsid w:val="00A712FD"/>
    <w:rsid w:val="00A714DA"/>
    <w:rsid w:val="00A71EF1"/>
    <w:rsid w:val="00A736A2"/>
    <w:rsid w:val="00A73CF0"/>
    <w:rsid w:val="00A74360"/>
    <w:rsid w:val="00A74FF2"/>
    <w:rsid w:val="00A75936"/>
    <w:rsid w:val="00A771D9"/>
    <w:rsid w:val="00A77D7F"/>
    <w:rsid w:val="00A80213"/>
    <w:rsid w:val="00A803D5"/>
    <w:rsid w:val="00A809F8"/>
    <w:rsid w:val="00A826D7"/>
    <w:rsid w:val="00A827EB"/>
    <w:rsid w:val="00A831DD"/>
    <w:rsid w:val="00A84C20"/>
    <w:rsid w:val="00A84D0F"/>
    <w:rsid w:val="00A84F68"/>
    <w:rsid w:val="00A855EC"/>
    <w:rsid w:val="00A8582E"/>
    <w:rsid w:val="00A866A1"/>
    <w:rsid w:val="00A87706"/>
    <w:rsid w:val="00A9057E"/>
    <w:rsid w:val="00A92571"/>
    <w:rsid w:val="00A92F60"/>
    <w:rsid w:val="00A93B8A"/>
    <w:rsid w:val="00A93CC6"/>
    <w:rsid w:val="00A93D81"/>
    <w:rsid w:val="00A979BB"/>
    <w:rsid w:val="00A97F04"/>
    <w:rsid w:val="00AA04ED"/>
    <w:rsid w:val="00AA1539"/>
    <w:rsid w:val="00AA25D3"/>
    <w:rsid w:val="00AA3F62"/>
    <w:rsid w:val="00AA48D2"/>
    <w:rsid w:val="00AA56F0"/>
    <w:rsid w:val="00AA5D38"/>
    <w:rsid w:val="00AB038B"/>
    <w:rsid w:val="00AB1CEA"/>
    <w:rsid w:val="00AB270F"/>
    <w:rsid w:val="00AB341E"/>
    <w:rsid w:val="00AB3C92"/>
    <w:rsid w:val="00AB5C9B"/>
    <w:rsid w:val="00AB725D"/>
    <w:rsid w:val="00AB79C0"/>
    <w:rsid w:val="00AC0187"/>
    <w:rsid w:val="00AC02BE"/>
    <w:rsid w:val="00AC18F4"/>
    <w:rsid w:val="00AC1970"/>
    <w:rsid w:val="00AC1AFB"/>
    <w:rsid w:val="00AC1B0F"/>
    <w:rsid w:val="00AC2FD0"/>
    <w:rsid w:val="00AC38A0"/>
    <w:rsid w:val="00AC3901"/>
    <w:rsid w:val="00AC3E71"/>
    <w:rsid w:val="00AC587E"/>
    <w:rsid w:val="00AC733C"/>
    <w:rsid w:val="00AC7B86"/>
    <w:rsid w:val="00AD06E6"/>
    <w:rsid w:val="00AD3170"/>
    <w:rsid w:val="00AD6CB9"/>
    <w:rsid w:val="00AD7B11"/>
    <w:rsid w:val="00AD7CBA"/>
    <w:rsid w:val="00AE042F"/>
    <w:rsid w:val="00AE07BD"/>
    <w:rsid w:val="00AE1A02"/>
    <w:rsid w:val="00AE300C"/>
    <w:rsid w:val="00AE50A3"/>
    <w:rsid w:val="00AE5AAB"/>
    <w:rsid w:val="00AE5ED2"/>
    <w:rsid w:val="00AE721E"/>
    <w:rsid w:val="00AE77EE"/>
    <w:rsid w:val="00AF0400"/>
    <w:rsid w:val="00AF0CD8"/>
    <w:rsid w:val="00AF28B5"/>
    <w:rsid w:val="00AF3595"/>
    <w:rsid w:val="00AF59F5"/>
    <w:rsid w:val="00AF5D32"/>
    <w:rsid w:val="00AF65E9"/>
    <w:rsid w:val="00AF7471"/>
    <w:rsid w:val="00AF76CE"/>
    <w:rsid w:val="00AF7A65"/>
    <w:rsid w:val="00B02ED6"/>
    <w:rsid w:val="00B050B9"/>
    <w:rsid w:val="00B06160"/>
    <w:rsid w:val="00B0678B"/>
    <w:rsid w:val="00B06F02"/>
    <w:rsid w:val="00B101D6"/>
    <w:rsid w:val="00B10443"/>
    <w:rsid w:val="00B10747"/>
    <w:rsid w:val="00B123E9"/>
    <w:rsid w:val="00B12800"/>
    <w:rsid w:val="00B12A5F"/>
    <w:rsid w:val="00B12AF4"/>
    <w:rsid w:val="00B1417A"/>
    <w:rsid w:val="00B16560"/>
    <w:rsid w:val="00B2128F"/>
    <w:rsid w:val="00B2140F"/>
    <w:rsid w:val="00B22D55"/>
    <w:rsid w:val="00B23376"/>
    <w:rsid w:val="00B24166"/>
    <w:rsid w:val="00B2447E"/>
    <w:rsid w:val="00B25563"/>
    <w:rsid w:val="00B25B70"/>
    <w:rsid w:val="00B265AD"/>
    <w:rsid w:val="00B2688E"/>
    <w:rsid w:val="00B272BE"/>
    <w:rsid w:val="00B2795D"/>
    <w:rsid w:val="00B27E76"/>
    <w:rsid w:val="00B301B7"/>
    <w:rsid w:val="00B30FB1"/>
    <w:rsid w:val="00B31086"/>
    <w:rsid w:val="00B31286"/>
    <w:rsid w:val="00B32691"/>
    <w:rsid w:val="00B32970"/>
    <w:rsid w:val="00B32EB1"/>
    <w:rsid w:val="00B3386C"/>
    <w:rsid w:val="00B33C5F"/>
    <w:rsid w:val="00B33FB0"/>
    <w:rsid w:val="00B34D1D"/>
    <w:rsid w:val="00B35162"/>
    <w:rsid w:val="00B35A95"/>
    <w:rsid w:val="00B35AF8"/>
    <w:rsid w:val="00B35DE2"/>
    <w:rsid w:val="00B41D1C"/>
    <w:rsid w:val="00B42A7F"/>
    <w:rsid w:val="00B432BE"/>
    <w:rsid w:val="00B44649"/>
    <w:rsid w:val="00B448E7"/>
    <w:rsid w:val="00B453B0"/>
    <w:rsid w:val="00B4560A"/>
    <w:rsid w:val="00B45B9E"/>
    <w:rsid w:val="00B46751"/>
    <w:rsid w:val="00B50102"/>
    <w:rsid w:val="00B50782"/>
    <w:rsid w:val="00B52CB0"/>
    <w:rsid w:val="00B5479B"/>
    <w:rsid w:val="00B54967"/>
    <w:rsid w:val="00B55354"/>
    <w:rsid w:val="00B55C42"/>
    <w:rsid w:val="00B55E68"/>
    <w:rsid w:val="00B56541"/>
    <w:rsid w:val="00B6006A"/>
    <w:rsid w:val="00B6202A"/>
    <w:rsid w:val="00B62100"/>
    <w:rsid w:val="00B63002"/>
    <w:rsid w:val="00B63891"/>
    <w:rsid w:val="00B64053"/>
    <w:rsid w:val="00B65258"/>
    <w:rsid w:val="00B65829"/>
    <w:rsid w:val="00B65EBE"/>
    <w:rsid w:val="00B66C56"/>
    <w:rsid w:val="00B66F38"/>
    <w:rsid w:val="00B6726A"/>
    <w:rsid w:val="00B67A9D"/>
    <w:rsid w:val="00B722F3"/>
    <w:rsid w:val="00B72320"/>
    <w:rsid w:val="00B72476"/>
    <w:rsid w:val="00B74266"/>
    <w:rsid w:val="00B74F8F"/>
    <w:rsid w:val="00B763D3"/>
    <w:rsid w:val="00B76CB4"/>
    <w:rsid w:val="00B76CD0"/>
    <w:rsid w:val="00B77061"/>
    <w:rsid w:val="00B7770B"/>
    <w:rsid w:val="00B77EBB"/>
    <w:rsid w:val="00B809DE"/>
    <w:rsid w:val="00B80B1A"/>
    <w:rsid w:val="00B80B6B"/>
    <w:rsid w:val="00B80E1E"/>
    <w:rsid w:val="00B81729"/>
    <w:rsid w:val="00B81A4C"/>
    <w:rsid w:val="00B8208E"/>
    <w:rsid w:val="00B821DF"/>
    <w:rsid w:val="00B82312"/>
    <w:rsid w:val="00B826D1"/>
    <w:rsid w:val="00B83931"/>
    <w:rsid w:val="00B83F4C"/>
    <w:rsid w:val="00B84808"/>
    <w:rsid w:val="00B84BEC"/>
    <w:rsid w:val="00B911A6"/>
    <w:rsid w:val="00B91421"/>
    <w:rsid w:val="00B92DD1"/>
    <w:rsid w:val="00B93CF2"/>
    <w:rsid w:val="00B94079"/>
    <w:rsid w:val="00B94292"/>
    <w:rsid w:val="00B945E8"/>
    <w:rsid w:val="00B96826"/>
    <w:rsid w:val="00B96A2A"/>
    <w:rsid w:val="00B977D1"/>
    <w:rsid w:val="00B9789D"/>
    <w:rsid w:val="00BA0B50"/>
    <w:rsid w:val="00BA1225"/>
    <w:rsid w:val="00BA1283"/>
    <w:rsid w:val="00BA1EBA"/>
    <w:rsid w:val="00BA407E"/>
    <w:rsid w:val="00BA435A"/>
    <w:rsid w:val="00BA4678"/>
    <w:rsid w:val="00BA5D21"/>
    <w:rsid w:val="00BA7166"/>
    <w:rsid w:val="00BA78CF"/>
    <w:rsid w:val="00BA7C77"/>
    <w:rsid w:val="00BB0466"/>
    <w:rsid w:val="00BB10AF"/>
    <w:rsid w:val="00BB2096"/>
    <w:rsid w:val="00BB22EB"/>
    <w:rsid w:val="00BB26FB"/>
    <w:rsid w:val="00BB3BEE"/>
    <w:rsid w:val="00BB3C33"/>
    <w:rsid w:val="00BB44BE"/>
    <w:rsid w:val="00BB4925"/>
    <w:rsid w:val="00BB5901"/>
    <w:rsid w:val="00BB5CB9"/>
    <w:rsid w:val="00BB6432"/>
    <w:rsid w:val="00BB74BB"/>
    <w:rsid w:val="00BB77AD"/>
    <w:rsid w:val="00BC1A2A"/>
    <w:rsid w:val="00BC1BD4"/>
    <w:rsid w:val="00BC1CC0"/>
    <w:rsid w:val="00BC1FA5"/>
    <w:rsid w:val="00BC24A8"/>
    <w:rsid w:val="00BC24F9"/>
    <w:rsid w:val="00BC3F97"/>
    <w:rsid w:val="00BC5C10"/>
    <w:rsid w:val="00BC70A5"/>
    <w:rsid w:val="00BC70F5"/>
    <w:rsid w:val="00BC7EC0"/>
    <w:rsid w:val="00BD0175"/>
    <w:rsid w:val="00BD0540"/>
    <w:rsid w:val="00BD0EA9"/>
    <w:rsid w:val="00BD144A"/>
    <w:rsid w:val="00BD273F"/>
    <w:rsid w:val="00BD2B99"/>
    <w:rsid w:val="00BD2BAB"/>
    <w:rsid w:val="00BD2C9E"/>
    <w:rsid w:val="00BD2F85"/>
    <w:rsid w:val="00BD386B"/>
    <w:rsid w:val="00BD39D8"/>
    <w:rsid w:val="00BD4C52"/>
    <w:rsid w:val="00BD533D"/>
    <w:rsid w:val="00BD6550"/>
    <w:rsid w:val="00BD702A"/>
    <w:rsid w:val="00BE0491"/>
    <w:rsid w:val="00BE0510"/>
    <w:rsid w:val="00BE0807"/>
    <w:rsid w:val="00BE0E68"/>
    <w:rsid w:val="00BE1275"/>
    <w:rsid w:val="00BE12F8"/>
    <w:rsid w:val="00BE1B12"/>
    <w:rsid w:val="00BE2731"/>
    <w:rsid w:val="00BE4502"/>
    <w:rsid w:val="00BE5CDA"/>
    <w:rsid w:val="00BE6284"/>
    <w:rsid w:val="00BE6671"/>
    <w:rsid w:val="00BF08B4"/>
    <w:rsid w:val="00BF0C9F"/>
    <w:rsid w:val="00BF1A47"/>
    <w:rsid w:val="00BF250F"/>
    <w:rsid w:val="00BF2B29"/>
    <w:rsid w:val="00BF2B70"/>
    <w:rsid w:val="00BF2CAB"/>
    <w:rsid w:val="00BF4F81"/>
    <w:rsid w:val="00BF59BE"/>
    <w:rsid w:val="00BF73A2"/>
    <w:rsid w:val="00BF784C"/>
    <w:rsid w:val="00BF7881"/>
    <w:rsid w:val="00BF7C2C"/>
    <w:rsid w:val="00C00559"/>
    <w:rsid w:val="00C01138"/>
    <w:rsid w:val="00C01968"/>
    <w:rsid w:val="00C022F2"/>
    <w:rsid w:val="00C029E2"/>
    <w:rsid w:val="00C02CDE"/>
    <w:rsid w:val="00C02E63"/>
    <w:rsid w:val="00C04200"/>
    <w:rsid w:val="00C0448E"/>
    <w:rsid w:val="00C04A95"/>
    <w:rsid w:val="00C04BC8"/>
    <w:rsid w:val="00C0515D"/>
    <w:rsid w:val="00C05183"/>
    <w:rsid w:val="00C0693A"/>
    <w:rsid w:val="00C074D6"/>
    <w:rsid w:val="00C07E68"/>
    <w:rsid w:val="00C10FE0"/>
    <w:rsid w:val="00C11B21"/>
    <w:rsid w:val="00C11F70"/>
    <w:rsid w:val="00C122D8"/>
    <w:rsid w:val="00C16622"/>
    <w:rsid w:val="00C17178"/>
    <w:rsid w:val="00C17647"/>
    <w:rsid w:val="00C2028B"/>
    <w:rsid w:val="00C21DD9"/>
    <w:rsid w:val="00C21FD7"/>
    <w:rsid w:val="00C221FC"/>
    <w:rsid w:val="00C2422C"/>
    <w:rsid w:val="00C251E3"/>
    <w:rsid w:val="00C260F4"/>
    <w:rsid w:val="00C273C7"/>
    <w:rsid w:val="00C32995"/>
    <w:rsid w:val="00C330FB"/>
    <w:rsid w:val="00C33ADB"/>
    <w:rsid w:val="00C344E1"/>
    <w:rsid w:val="00C36479"/>
    <w:rsid w:val="00C37CDB"/>
    <w:rsid w:val="00C41224"/>
    <w:rsid w:val="00C4124F"/>
    <w:rsid w:val="00C41C65"/>
    <w:rsid w:val="00C42A7F"/>
    <w:rsid w:val="00C4326A"/>
    <w:rsid w:val="00C4575E"/>
    <w:rsid w:val="00C45C51"/>
    <w:rsid w:val="00C4673C"/>
    <w:rsid w:val="00C4708F"/>
    <w:rsid w:val="00C47595"/>
    <w:rsid w:val="00C47D16"/>
    <w:rsid w:val="00C47EBC"/>
    <w:rsid w:val="00C50AE6"/>
    <w:rsid w:val="00C5232F"/>
    <w:rsid w:val="00C52678"/>
    <w:rsid w:val="00C526A3"/>
    <w:rsid w:val="00C52806"/>
    <w:rsid w:val="00C528BD"/>
    <w:rsid w:val="00C54466"/>
    <w:rsid w:val="00C54719"/>
    <w:rsid w:val="00C55294"/>
    <w:rsid w:val="00C5574B"/>
    <w:rsid w:val="00C56597"/>
    <w:rsid w:val="00C61280"/>
    <w:rsid w:val="00C627F6"/>
    <w:rsid w:val="00C62EA2"/>
    <w:rsid w:val="00C63121"/>
    <w:rsid w:val="00C640EB"/>
    <w:rsid w:val="00C64E57"/>
    <w:rsid w:val="00C65E68"/>
    <w:rsid w:val="00C6689A"/>
    <w:rsid w:val="00C66AB5"/>
    <w:rsid w:val="00C67190"/>
    <w:rsid w:val="00C70501"/>
    <w:rsid w:val="00C71BFC"/>
    <w:rsid w:val="00C724EA"/>
    <w:rsid w:val="00C73ACC"/>
    <w:rsid w:val="00C77904"/>
    <w:rsid w:val="00C77961"/>
    <w:rsid w:val="00C8211D"/>
    <w:rsid w:val="00C82185"/>
    <w:rsid w:val="00C8226B"/>
    <w:rsid w:val="00C82B32"/>
    <w:rsid w:val="00C8300B"/>
    <w:rsid w:val="00C831CC"/>
    <w:rsid w:val="00C83203"/>
    <w:rsid w:val="00C83455"/>
    <w:rsid w:val="00C83D31"/>
    <w:rsid w:val="00C846D8"/>
    <w:rsid w:val="00C84AF6"/>
    <w:rsid w:val="00C8612B"/>
    <w:rsid w:val="00C863BC"/>
    <w:rsid w:val="00C90949"/>
    <w:rsid w:val="00C91938"/>
    <w:rsid w:val="00C930FF"/>
    <w:rsid w:val="00C93744"/>
    <w:rsid w:val="00C94DF3"/>
    <w:rsid w:val="00C94E86"/>
    <w:rsid w:val="00C95C46"/>
    <w:rsid w:val="00C95DE3"/>
    <w:rsid w:val="00C95FFC"/>
    <w:rsid w:val="00C961D4"/>
    <w:rsid w:val="00C961DD"/>
    <w:rsid w:val="00C96212"/>
    <w:rsid w:val="00C96609"/>
    <w:rsid w:val="00CA0443"/>
    <w:rsid w:val="00CA0967"/>
    <w:rsid w:val="00CA0C82"/>
    <w:rsid w:val="00CA1537"/>
    <w:rsid w:val="00CA1905"/>
    <w:rsid w:val="00CA1EC0"/>
    <w:rsid w:val="00CA2638"/>
    <w:rsid w:val="00CA2684"/>
    <w:rsid w:val="00CA325C"/>
    <w:rsid w:val="00CA4CF7"/>
    <w:rsid w:val="00CA56A5"/>
    <w:rsid w:val="00CA6454"/>
    <w:rsid w:val="00CA6865"/>
    <w:rsid w:val="00CA7B6C"/>
    <w:rsid w:val="00CB182B"/>
    <w:rsid w:val="00CB3D46"/>
    <w:rsid w:val="00CB3E20"/>
    <w:rsid w:val="00CB543F"/>
    <w:rsid w:val="00CB577A"/>
    <w:rsid w:val="00CB5791"/>
    <w:rsid w:val="00CB6A5A"/>
    <w:rsid w:val="00CB6CBB"/>
    <w:rsid w:val="00CB722C"/>
    <w:rsid w:val="00CB7362"/>
    <w:rsid w:val="00CB7636"/>
    <w:rsid w:val="00CB766E"/>
    <w:rsid w:val="00CB7B9A"/>
    <w:rsid w:val="00CC0067"/>
    <w:rsid w:val="00CC19EA"/>
    <w:rsid w:val="00CC1EBE"/>
    <w:rsid w:val="00CC2B58"/>
    <w:rsid w:val="00CC390C"/>
    <w:rsid w:val="00CC5128"/>
    <w:rsid w:val="00CC6ED5"/>
    <w:rsid w:val="00CC7225"/>
    <w:rsid w:val="00CD0414"/>
    <w:rsid w:val="00CD07DB"/>
    <w:rsid w:val="00CD0C4F"/>
    <w:rsid w:val="00CD0ED8"/>
    <w:rsid w:val="00CD12D2"/>
    <w:rsid w:val="00CD1866"/>
    <w:rsid w:val="00CD24D9"/>
    <w:rsid w:val="00CD469B"/>
    <w:rsid w:val="00CD6440"/>
    <w:rsid w:val="00CD6B8A"/>
    <w:rsid w:val="00CD78E6"/>
    <w:rsid w:val="00CD7DB7"/>
    <w:rsid w:val="00CD7F59"/>
    <w:rsid w:val="00CE19B6"/>
    <w:rsid w:val="00CE2035"/>
    <w:rsid w:val="00CE2153"/>
    <w:rsid w:val="00CE29AB"/>
    <w:rsid w:val="00CE4682"/>
    <w:rsid w:val="00CE4C03"/>
    <w:rsid w:val="00CE5F66"/>
    <w:rsid w:val="00CE6C04"/>
    <w:rsid w:val="00CE6D01"/>
    <w:rsid w:val="00CE7443"/>
    <w:rsid w:val="00CE7761"/>
    <w:rsid w:val="00CF0B54"/>
    <w:rsid w:val="00CF0F94"/>
    <w:rsid w:val="00CF1D00"/>
    <w:rsid w:val="00CF288A"/>
    <w:rsid w:val="00CF3365"/>
    <w:rsid w:val="00CF3906"/>
    <w:rsid w:val="00CF4314"/>
    <w:rsid w:val="00CF4AA0"/>
    <w:rsid w:val="00CF6F81"/>
    <w:rsid w:val="00CF77F9"/>
    <w:rsid w:val="00CF7E64"/>
    <w:rsid w:val="00D00236"/>
    <w:rsid w:val="00D028E3"/>
    <w:rsid w:val="00D02A3F"/>
    <w:rsid w:val="00D02BD1"/>
    <w:rsid w:val="00D0457A"/>
    <w:rsid w:val="00D049D5"/>
    <w:rsid w:val="00D05121"/>
    <w:rsid w:val="00D0521E"/>
    <w:rsid w:val="00D05C5F"/>
    <w:rsid w:val="00D05CD3"/>
    <w:rsid w:val="00D063D1"/>
    <w:rsid w:val="00D100A0"/>
    <w:rsid w:val="00D1094E"/>
    <w:rsid w:val="00D1195B"/>
    <w:rsid w:val="00D11E78"/>
    <w:rsid w:val="00D11FA9"/>
    <w:rsid w:val="00D12490"/>
    <w:rsid w:val="00D135C2"/>
    <w:rsid w:val="00D14593"/>
    <w:rsid w:val="00D14643"/>
    <w:rsid w:val="00D149DE"/>
    <w:rsid w:val="00D20F08"/>
    <w:rsid w:val="00D22EDA"/>
    <w:rsid w:val="00D22F9D"/>
    <w:rsid w:val="00D242CA"/>
    <w:rsid w:val="00D2442B"/>
    <w:rsid w:val="00D249F6"/>
    <w:rsid w:val="00D25119"/>
    <w:rsid w:val="00D255D3"/>
    <w:rsid w:val="00D2610A"/>
    <w:rsid w:val="00D27576"/>
    <w:rsid w:val="00D27D26"/>
    <w:rsid w:val="00D31DC1"/>
    <w:rsid w:val="00D321DF"/>
    <w:rsid w:val="00D324B8"/>
    <w:rsid w:val="00D3258E"/>
    <w:rsid w:val="00D32E24"/>
    <w:rsid w:val="00D35724"/>
    <w:rsid w:val="00D364A5"/>
    <w:rsid w:val="00D36DD5"/>
    <w:rsid w:val="00D37025"/>
    <w:rsid w:val="00D374C7"/>
    <w:rsid w:val="00D37885"/>
    <w:rsid w:val="00D4110D"/>
    <w:rsid w:val="00D42144"/>
    <w:rsid w:val="00D422BC"/>
    <w:rsid w:val="00D434F8"/>
    <w:rsid w:val="00D44568"/>
    <w:rsid w:val="00D44C82"/>
    <w:rsid w:val="00D44D42"/>
    <w:rsid w:val="00D45E00"/>
    <w:rsid w:val="00D50092"/>
    <w:rsid w:val="00D5149A"/>
    <w:rsid w:val="00D5294D"/>
    <w:rsid w:val="00D52F4D"/>
    <w:rsid w:val="00D54304"/>
    <w:rsid w:val="00D546FE"/>
    <w:rsid w:val="00D562E5"/>
    <w:rsid w:val="00D565C2"/>
    <w:rsid w:val="00D573F7"/>
    <w:rsid w:val="00D579C3"/>
    <w:rsid w:val="00D57EC9"/>
    <w:rsid w:val="00D62625"/>
    <w:rsid w:val="00D62B93"/>
    <w:rsid w:val="00D6305D"/>
    <w:rsid w:val="00D6387D"/>
    <w:rsid w:val="00D66ABB"/>
    <w:rsid w:val="00D6768D"/>
    <w:rsid w:val="00D70536"/>
    <w:rsid w:val="00D70EF8"/>
    <w:rsid w:val="00D74CE7"/>
    <w:rsid w:val="00D74EC6"/>
    <w:rsid w:val="00D75231"/>
    <w:rsid w:val="00D75A5B"/>
    <w:rsid w:val="00D75AEE"/>
    <w:rsid w:val="00D77DEC"/>
    <w:rsid w:val="00D8044E"/>
    <w:rsid w:val="00D8045D"/>
    <w:rsid w:val="00D81383"/>
    <w:rsid w:val="00D81A65"/>
    <w:rsid w:val="00D82034"/>
    <w:rsid w:val="00D8275B"/>
    <w:rsid w:val="00D83A48"/>
    <w:rsid w:val="00D83B2F"/>
    <w:rsid w:val="00D83E85"/>
    <w:rsid w:val="00D84078"/>
    <w:rsid w:val="00D84A2F"/>
    <w:rsid w:val="00D85915"/>
    <w:rsid w:val="00D85DE5"/>
    <w:rsid w:val="00D8712E"/>
    <w:rsid w:val="00D871DF"/>
    <w:rsid w:val="00D90897"/>
    <w:rsid w:val="00D918D4"/>
    <w:rsid w:val="00D92306"/>
    <w:rsid w:val="00D942F8"/>
    <w:rsid w:val="00D94A39"/>
    <w:rsid w:val="00D9524C"/>
    <w:rsid w:val="00D9561C"/>
    <w:rsid w:val="00D966E0"/>
    <w:rsid w:val="00D9741B"/>
    <w:rsid w:val="00D97E01"/>
    <w:rsid w:val="00D97E31"/>
    <w:rsid w:val="00D97EAC"/>
    <w:rsid w:val="00DA0598"/>
    <w:rsid w:val="00DA0638"/>
    <w:rsid w:val="00DA24CB"/>
    <w:rsid w:val="00DA24DB"/>
    <w:rsid w:val="00DA2CA7"/>
    <w:rsid w:val="00DA2F85"/>
    <w:rsid w:val="00DA3491"/>
    <w:rsid w:val="00DA3BB1"/>
    <w:rsid w:val="00DA3F25"/>
    <w:rsid w:val="00DA3FEF"/>
    <w:rsid w:val="00DA5018"/>
    <w:rsid w:val="00DA5CF1"/>
    <w:rsid w:val="00DA6483"/>
    <w:rsid w:val="00DA7DC3"/>
    <w:rsid w:val="00DB058F"/>
    <w:rsid w:val="00DB1541"/>
    <w:rsid w:val="00DB2AC8"/>
    <w:rsid w:val="00DB2B18"/>
    <w:rsid w:val="00DB2CA9"/>
    <w:rsid w:val="00DB3023"/>
    <w:rsid w:val="00DB3F69"/>
    <w:rsid w:val="00DB5619"/>
    <w:rsid w:val="00DB5BA0"/>
    <w:rsid w:val="00DB5BA3"/>
    <w:rsid w:val="00DB6D02"/>
    <w:rsid w:val="00DB76F0"/>
    <w:rsid w:val="00DC0637"/>
    <w:rsid w:val="00DC0BA2"/>
    <w:rsid w:val="00DC12B5"/>
    <w:rsid w:val="00DC1556"/>
    <w:rsid w:val="00DC47AA"/>
    <w:rsid w:val="00DC6537"/>
    <w:rsid w:val="00DD0000"/>
    <w:rsid w:val="00DD0C4F"/>
    <w:rsid w:val="00DD15C9"/>
    <w:rsid w:val="00DD17BF"/>
    <w:rsid w:val="00DD192E"/>
    <w:rsid w:val="00DD1AD4"/>
    <w:rsid w:val="00DD37F0"/>
    <w:rsid w:val="00DD3993"/>
    <w:rsid w:val="00DD4033"/>
    <w:rsid w:val="00DD4155"/>
    <w:rsid w:val="00DD468E"/>
    <w:rsid w:val="00DD4F2B"/>
    <w:rsid w:val="00DD51D2"/>
    <w:rsid w:val="00DD5EB5"/>
    <w:rsid w:val="00DD66BD"/>
    <w:rsid w:val="00DD7942"/>
    <w:rsid w:val="00DE245C"/>
    <w:rsid w:val="00DE27C4"/>
    <w:rsid w:val="00DE3327"/>
    <w:rsid w:val="00DE5B1C"/>
    <w:rsid w:val="00DE5FAA"/>
    <w:rsid w:val="00DE757E"/>
    <w:rsid w:val="00DF026B"/>
    <w:rsid w:val="00DF02C7"/>
    <w:rsid w:val="00DF0A9D"/>
    <w:rsid w:val="00DF1749"/>
    <w:rsid w:val="00DF216C"/>
    <w:rsid w:val="00DF24CD"/>
    <w:rsid w:val="00DF44E5"/>
    <w:rsid w:val="00DF4E64"/>
    <w:rsid w:val="00DF5A3A"/>
    <w:rsid w:val="00DF5BEA"/>
    <w:rsid w:val="00DF6048"/>
    <w:rsid w:val="00DF6133"/>
    <w:rsid w:val="00DF6632"/>
    <w:rsid w:val="00E0064B"/>
    <w:rsid w:val="00E01446"/>
    <w:rsid w:val="00E020D1"/>
    <w:rsid w:val="00E0256A"/>
    <w:rsid w:val="00E0297F"/>
    <w:rsid w:val="00E0344F"/>
    <w:rsid w:val="00E03752"/>
    <w:rsid w:val="00E0405A"/>
    <w:rsid w:val="00E05DF2"/>
    <w:rsid w:val="00E06FC6"/>
    <w:rsid w:val="00E076C2"/>
    <w:rsid w:val="00E07E3D"/>
    <w:rsid w:val="00E105B7"/>
    <w:rsid w:val="00E11011"/>
    <w:rsid w:val="00E114A9"/>
    <w:rsid w:val="00E134DB"/>
    <w:rsid w:val="00E139F7"/>
    <w:rsid w:val="00E14D4B"/>
    <w:rsid w:val="00E16391"/>
    <w:rsid w:val="00E1699E"/>
    <w:rsid w:val="00E16DD8"/>
    <w:rsid w:val="00E170A2"/>
    <w:rsid w:val="00E170C2"/>
    <w:rsid w:val="00E20284"/>
    <w:rsid w:val="00E2096B"/>
    <w:rsid w:val="00E21607"/>
    <w:rsid w:val="00E2324B"/>
    <w:rsid w:val="00E237CF"/>
    <w:rsid w:val="00E24CE2"/>
    <w:rsid w:val="00E2505F"/>
    <w:rsid w:val="00E2525B"/>
    <w:rsid w:val="00E26B12"/>
    <w:rsid w:val="00E26D0F"/>
    <w:rsid w:val="00E312F4"/>
    <w:rsid w:val="00E31B8C"/>
    <w:rsid w:val="00E32416"/>
    <w:rsid w:val="00E32863"/>
    <w:rsid w:val="00E33829"/>
    <w:rsid w:val="00E369B5"/>
    <w:rsid w:val="00E37749"/>
    <w:rsid w:val="00E3792E"/>
    <w:rsid w:val="00E404ED"/>
    <w:rsid w:val="00E414BA"/>
    <w:rsid w:val="00E42A79"/>
    <w:rsid w:val="00E42E8A"/>
    <w:rsid w:val="00E43814"/>
    <w:rsid w:val="00E44B39"/>
    <w:rsid w:val="00E45485"/>
    <w:rsid w:val="00E46E29"/>
    <w:rsid w:val="00E470EF"/>
    <w:rsid w:val="00E47437"/>
    <w:rsid w:val="00E47D82"/>
    <w:rsid w:val="00E5132E"/>
    <w:rsid w:val="00E513DD"/>
    <w:rsid w:val="00E530E7"/>
    <w:rsid w:val="00E532A7"/>
    <w:rsid w:val="00E53ED1"/>
    <w:rsid w:val="00E548DC"/>
    <w:rsid w:val="00E55DD7"/>
    <w:rsid w:val="00E56ECF"/>
    <w:rsid w:val="00E60D22"/>
    <w:rsid w:val="00E61589"/>
    <w:rsid w:val="00E6167F"/>
    <w:rsid w:val="00E62880"/>
    <w:rsid w:val="00E63990"/>
    <w:rsid w:val="00E649FD"/>
    <w:rsid w:val="00E64CAD"/>
    <w:rsid w:val="00E65B94"/>
    <w:rsid w:val="00E66360"/>
    <w:rsid w:val="00E666DB"/>
    <w:rsid w:val="00E667D0"/>
    <w:rsid w:val="00E66E84"/>
    <w:rsid w:val="00E66F1F"/>
    <w:rsid w:val="00E735FC"/>
    <w:rsid w:val="00E745A0"/>
    <w:rsid w:val="00E74F22"/>
    <w:rsid w:val="00E758E8"/>
    <w:rsid w:val="00E75CCF"/>
    <w:rsid w:val="00E76347"/>
    <w:rsid w:val="00E7679C"/>
    <w:rsid w:val="00E76BBE"/>
    <w:rsid w:val="00E76DD1"/>
    <w:rsid w:val="00E77C21"/>
    <w:rsid w:val="00E81511"/>
    <w:rsid w:val="00E82207"/>
    <w:rsid w:val="00E82B14"/>
    <w:rsid w:val="00E86F62"/>
    <w:rsid w:val="00E87F21"/>
    <w:rsid w:val="00E906BD"/>
    <w:rsid w:val="00E907CC"/>
    <w:rsid w:val="00E90D7A"/>
    <w:rsid w:val="00E9349D"/>
    <w:rsid w:val="00E93E93"/>
    <w:rsid w:val="00E947E5"/>
    <w:rsid w:val="00E94A98"/>
    <w:rsid w:val="00E95732"/>
    <w:rsid w:val="00E95F89"/>
    <w:rsid w:val="00E96DC4"/>
    <w:rsid w:val="00E97FB0"/>
    <w:rsid w:val="00EA0CC7"/>
    <w:rsid w:val="00EA1033"/>
    <w:rsid w:val="00EA10F8"/>
    <w:rsid w:val="00EA1910"/>
    <w:rsid w:val="00EA2753"/>
    <w:rsid w:val="00EA3440"/>
    <w:rsid w:val="00EA4017"/>
    <w:rsid w:val="00EA468A"/>
    <w:rsid w:val="00EA48E4"/>
    <w:rsid w:val="00EA4912"/>
    <w:rsid w:val="00EA5B86"/>
    <w:rsid w:val="00EA5C66"/>
    <w:rsid w:val="00EA64B1"/>
    <w:rsid w:val="00EA68D4"/>
    <w:rsid w:val="00EA7E3A"/>
    <w:rsid w:val="00EB0CB9"/>
    <w:rsid w:val="00EB0E78"/>
    <w:rsid w:val="00EB146A"/>
    <w:rsid w:val="00EB2288"/>
    <w:rsid w:val="00EB2604"/>
    <w:rsid w:val="00EB29A4"/>
    <w:rsid w:val="00EB2D3C"/>
    <w:rsid w:val="00EB413E"/>
    <w:rsid w:val="00EB4B33"/>
    <w:rsid w:val="00EB5583"/>
    <w:rsid w:val="00EB67F3"/>
    <w:rsid w:val="00EB7C69"/>
    <w:rsid w:val="00EC17E5"/>
    <w:rsid w:val="00EC1ECA"/>
    <w:rsid w:val="00EC24FA"/>
    <w:rsid w:val="00EC267F"/>
    <w:rsid w:val="00EC2D0A"/>
    <w:rsid w:val="00EC2D4D"/>
    <w:rsid w:val="00EC2DEA"/>
    <w:rsid w:val="00EC3904"/>
    <w:rsid w:val="00EC3AC5"/>
    <w:rsid w:val="00EC3C39"/>
    <w:rsid w:val="00EC4649"/>
    <w:rsid w:val="00EC52D9"/>
    <w:rsid w:val="00EC54E3"/>
    <w:rsid w:val="00EC5B30"/>
    <w:rsid w:val="00EC7302"/>
    <w:rsid w:val="00EC7C8F"/>
    <w:rsid w:val="00ED2A5C"/>
    <w:rsid w:val="00ED471B"/>
    <w:rsid w:val="00ED4727"/>
    <w:rsid w:val="00ED48CA"/>
    <w:rsid w:val="00ED6157"/>
    <w:rsid w:val="00ED632B"/>
    <w:rsid w:val="00ED6EBE"/>
    <w:rsid w:val="00EE09DD"/>
    <w:rsid w:val="00EE0D25"/>
    <w:rsid w:val="00EE22D9"/>
    <w:rsid w:val="00EE39E3"/>
    <w:rsid w:val="00EE420D"/>
    <w:rsid w:val="00EE45FA"/>
    <w:rsid w:val="00EE4A43"/>
    <w:rsid w:val="00EE5F7D"/>
    <w:rsid w:val="00EE61A8"/>
    <w:rsid w:val="00EE640C"/>
    <w:rsid w:val="00EF0DF3"/>
    <w:rsid w:val="00EF15F3"/>
    <w:rsid w:val="00EF288A"/>
    <w:rsid w:val="00EF31C4"/>
    <w:rsid w:val="00EF365D"/>
    <w:rsid w:val="00EF3934"/>
    <w:rsid w:val="00EF5633"/>
    <w:rsid w:val="00EF6250"/>
    <w:rsid w:val="00EF6DD1"/>
    <w:rsid w:val="00EF6E5F"/>
    <w:rsid w:val="00EF748A"/>
    <w:rsid w:val="00F00177"/>
    <w:rsid w:val="00F00B31"/>
    <w:rsid w:val="00F00BFC"/>
    <w:rsid w:val="00F01155"/>
    <w:rsid w:val="00F01883"/>
    <w:rsid w:val="00F01A41"/>
    <w:rsid w:val="00F01F48"/>
    <w:rsid w:val="00F02925"/>
    <w:rsid w:val="00F033A5"/>
    <w:rsid w:val="00F062BC"/>
    <w:rsid w:val="00F1058E"/>
    <w:rsid w:val="00F106CB"/>
    <w:rsid w:val="00F111C3"/>
    <w:rsid w:val="00F1217C"/>
    <w:rsid w:val="00F127AF"/>
    <w:rsid w:val="00F127DF"/>
    <w:rsid w:val="00F138F0"/>
    <w:rsid w:val="00F13E42"/>
    <w:rsid w:val="00F14047"/>
    <w:rsid w:val="00F14691"/>
    <w:rsid w:val="00F14A5C"/>
    <w:rsid w:val="00F1503C"/>
    <w:rsid w:val="00F15676"/>
    <w:rsid w:val="00F15B20"/>
    <w:rsid w:val="00F16803"/>
    <w:rsid w:val="00F16AC2"/>
    <w:rsid w:val="00F16D49"/>
    <w:rsid w:val="00F178D0"/>
    <w:rsid w:val="00F17B34"/>
    <w:rsid w:val="00F17C24"/>
    <w:rsid w:val="00F17D67"/>
    <w:rsid w:val="00F22769"/>
    <w:rsid w:val="00F23593"/>
    <w:rsid w:val="00F23818"/>
    <w:rsid w:val="00F239D3"/>
    <w:rsid w:val="00F244FF"/>
    <w:rsid w:val="00F247C9"/>
    <w:rsid w:val="00F2485B"/>
    <w:rsid w:val="00F2610A"/>
    <w:rsid w:val="00F306A0"/>
    <w:rsid w:val="00F3190F"/>
    <w:rsid w:val="00F32E4B"/>
    <w:rsid w:val="00F335BC"/>
    <w:rsid w:val="00F3450B"/>
    <w:rsid w:val="00F356C6"/>
    <w:rsid w:val="00F35BD0"/>
    <w:rsid w:val="00F3602C"/>
    <w:rsid w:val="00F36C32"/>
    <w:rsid w:val="00F378D8"/>
    <w:rsid w:val="00F37F3F"/>
    <w:rsid w:val="00F406D4"/>
    <w:rsid w:val="00F422BB"/>
    <w:rsid w:val="00F42C47"/>
    <w:rsid w:val="00F42EBF"/>
    <w:rsid w:val="00F43A9A"/>
    <w:rsid w:val="00F4405C"/>
    <w:rsid w:val="00F446CE"/>
    <w:rsid w:val="00F456C5"/>
    <w:rsid w:val="00F46EC1"/>
    <w:rsid w:val="00F47515"/>
    <w:rsid w:val="00F475A6"/>
    <w:rsid w:val="00F47BBC"/>
    <w:rsid w:val="00F50472"/>
    <w:rsid w:val="00F52575"/>
    <w:rsid w:val="00F535B2"/>
    <w:rsid w:val="00F537EA"/>
    <w:rsid w:val="00F54C83"/>
    <w:rsid w:val="00F56227"/>
    <w:rsid w:val="00F57243"/>
    <w:rsid w:val="00F57406"/>
    <w:rsid w:val="00F57516"/>
    <w:rsid w:val="00F5759B"/>
    <w:rsid w:val="00F576EB"/>
    <w:rsid w:val="00F61C31"/>
    <w:rsid w:val="00F61D60"/>
    <w:rsid w:val="00F62C45"/>
    <w:rsid w:val="00F63152"/>
    <w:rsid w:val="00F63440"/>
    <w:rsid w:val="00F636BD"/>
    <w:rsid w:val="00F64B7E"/>
    <w:rsid w:val="00F6573A"/>
    <w:rsid w:val="00F665C8"/>
    <w:rsid w:val="00F667A2"/>
    <w:rsid w:val="00F66BAA"/>
    <w:rsid w:val="00F674AA"/>
    <w:rsid w:val="00F67847"/>
    <w:rsid w:val="00F7024B"/>
    <w:rsid w:val="00F70DD2"/>
    <w:rsid w:val="00F70E47"/>
    <w:rsid w:val="00F72B98"/>
    <w:rsid w:val="00F72E04"/>
    <w:rsid w:val="00F72F8F"/>
    <w:rsid w:val="00F73819"/>
    <w:rsid w:val="00F73902"/>
    <w:rsid w:val="00F743AA"/>
    <w:rsid w:val="00F748A7"/>
    <w:rsid w:val="00F76DB0"/>
    <w:rsid w:val="00F7761E"/>
    <w:rsid w:val="00F8067E"/>
    <w:rsid w:val="00F80754"/>
    <w:rsid w:val="00F813D4"/>
    <w:rsid w:val="00F82EAA"/>
    <w:rsid w:val="00F83194"/>
    <w:rsid w:val="00F8434F"/>
    <w:rsid w:val="00F845A3"/>
    <w:rsid w:val="00F85584"/>
    <w:rsid w:val="00F85AE5"/>
    <w:rsid w:val="00F85E68"/>
    <w:rsid w:val="00F86E5E"/>
    <w:rsid w:val="00F875DA"/>
    <w:rsid w:val="00F87BC3"/>
    <w:rsid w:val="00F901EE"/>
    <w:rsid w:val="00F9058F"/>
    <w:rsid w:val="00F9106E"/>
    <w:rsid w:val="00F91383"/>
    <w:rsid w:val="00F91594"/>
    <w:rsid w:val="00F9241F"/>
    <w:rsid w:val="00F93C04"/>
    <w:rsid w:val="00F94C96"/>
    <w:rsid w:val="00F95156"/>
    <w:rsid w:val="00F95B65"/>
    <w:rsid w:val="00F95C39"/>
    <w:rsid w:val="00F96F77"/>
    <w:rsid w:val="00F970CA"/>
    <w:rsid w:val="00FA10E9"/>
    <w:rsid w:val="00FA11C7"/>
    <w:rsid w:val="00FA1ADD"/>
    <w:rsid w:val="00FA4509"/>
    <w:rsid w:val="00FA5091"/>
    <w:rsid w:val="00FA5389"/>
    <w:rsid w:val="00FA611F"/>
    <w:rsid w:val="00FA6301"/>
    <w:rsid w:val="00FA6643"/>
    <w:rsid w:val="00FA701E"/>
    <w:rsid w:val="00FA7113"/>
    <w:rsid w:val="00FA7964"/>
    <w:rsid w:val="00FB02BF"/>
    <w:rsid w:val="00FB098F"/>
    <w:rsid w:val="00FB1AF6"/>
    <w:rsid w:val="00FB3961"/>
    <w:rsid w:val="00FB41E1"/>
    <w:rsid w:val="00FB468D"/>
    <w:rsid w:val="00FB5496"/>
    <w:rsid w:val="00FB5F28"/>
    <w:rsid w:val="00FB69AB"/>
    <w:rsid w:val="00FB7B6E"/>
    <w:rsid w:val="00FB7EB7"/>
    <w:rsid w:val="00FC0D5B"/>
    <w:rsid w:val="00FC180E"/>
    <w:rsid w:val="00FC1A17"/>
    <w:rsid w:val="00FC367F"/>
    <w:rsid w:val="00FC3D17"/>
    <w:rsid w:val="00FC51F0"/>
    <w:rsid w:val="00FC5539"/>
    <w:rsid w:val="00FC6373"/>
    <w:rsid w:val="00FC6635"/>
    <w:rsid w:val="00FC68AA"/>
    <w:rsid w:val="00FC6BB6"/>
    <w:rsid w:val="00FC718F"/>
    <w:rsid w:val="00FC7314"/>
    <w:rsid w:val="00FC7EAC"/>
    <w:rsid w:val="00FD1244"/>
    <w:rsid w:val="00FD1F2D"/>
    <w:rsid w:val="00FD3761"/>
    <w:rsid w:val="00FD37FE"/>
    <w:rsid w:val="00FD3B46"/>
    <w:rsid w:val="00FD4730"/>
    <w:rsid w:val="00FD5146"/>
    <w:rsid w:val="00FD6690"/>
    <w:rsid w:val="00FD77D7"/>
    <w:rsid w:val="00FD7C6E"/>
    <w:rsid w:val="00FE0AA8"/>
    <w:rsid w:val="00FE17B2"/>
    <w:rsid w:val="00FE344C"/>
    <w:rsid w:val="00FE38B9"/>
    <w:rsid w:val="00FE3DEA"/>
    <w:rsid w:val="00FE49D9"/>
    <w:rsid w:val="00FE5470"/>
    <w:rsid w:val="00FE54AC"/>
    <w:rsid w:val="00FE5E4C"/>
    <w:rsid w:val="00FE6EBF"/>
    <w:rsid w:val="00FF119E"/>
    <w:rsid w:val="00FF1C0E"/>
    <w:rsid w:val="00FF2569"/>
    <w:rsid w:val="00FF27BD"/>
    <w:rsid w:val="00FF4676"/>
    <w:rsid w:val="00FF4EF3"/>
    <w:rsid w:val="00FF638E"/>
    <w:rsid w:val="00FF67B6"/>
    <w:rsid w:val="00FF6BE6"/>
    <w:rsid w:val="00FF6DAB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dd,#ffc,#969696,#3cf,#6ff"/>
    </o:shapedefaults>
    <o:shapelayout v:ext="edit">
      <o:idmap v:ext="edit" data="1"/>
    </o:shapelayout>
  </w:shapeDefaults>
  <w:decimalSymbol w:val="."/>
  <w:listSeparator w:val=","/>
  <w15:docId w15:val="{396766CE-20AA-40D2-82C4-24A81997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65E9"/>
    <w:pPr>
      <w:widowControl w:val="0"/>
      <w:wordWrap w:val="0"/>
      <w:adjustRightInd w:val="0"/>
      <w:jc w:val="both"/>
      <w:textAlignment w:val="baseline"/>
    </w:pPr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qFormat/>
    <w:rsid w:val="002D22C3"/>
    <w:pPr>
      <w:keepNext/>
      <w:numPr>
        <w:numId w:val="24"/>
      </w:numPr>
      <w:spacing w:before="240" w:after="240"/>
      <w:outlineLvl w:val="0"/>
    </w:pPr>
    <w:rPr>
      <w:rFonts w:hAnsi="Arial" w:cs="Times New Roman"/>
      <w:b/>
      <w:kern w:val="28"/>
      <w:sz w:val="24"/>
      <w:szCs w:val="24"/>
    </w:rPr>
  </w:style>
  <w:style w:type="paragraph" w:styleId="2">
    <w:name w:val="heading 2"/>
    <w:basedOn w:val="a0"/>
    <w:next w:val="a0"/>
    <w:link w:val="2Char"/>
    <w:autoRedefine/>
    <w:qFormat/>
    <w:rsid w:val="0072033B"/>
    <w:pPr>
      <w:keepNext/>
      <w:widowControl/>
      <w:numPr>
        <w:ilvl w:val="1"/>
        <w:numId w:val="24"/>
      </w:numPr>
      <w:wordWrap/>
      <w:adjustRightInd/>
      <w:spacing w:line="360" w:lineRule="auto"/>
      <w:textAlignment w:val="auto"/>
      <w:outlineLvl w:val="1"/>
    </w:pPr>
    <w:rPr>
      <w:b/>
      <w:sz w:val="22"/>
      <w:szCs w:val="24"/>
    </w:rPr>
  </w:style>
  <w:style w:type="paragraph" w:styleId="3">
    <w:name w:val="heading 3"/>
    <w:basedOn w:val="a0"/>
    <w:next w:val="a0"/>
    <w:autoRedefine/>
    <w:qFormat/>
    <w:rsid w:val="00D36DD5"/>
    <w:pPr>
      <w:keepNext/>
      <w:numPr>
        <w:ilvl w:val="2"/>
        <w:numId w:val="24"/>
      </w:numPr>
      <w:autoSpaceDE w:val="0"/>
      <w:autoSpaceDN w:val="0"/>
      <w:adjustRightInd/>
      <w:spacing w:line="360" w:lineRule="auto"/>
      <w:jc w:val="left"/>
      <w:textAlignment w:val="auto"/>
      <w:outlineLvl w:val="2"/>
    </w:pPr>
    <w:rPr>
      <w:b/>
      <w:sz w:val="22"/>
    </w:rPr>
  </w:style>
  <w:style w:type="paragraph" w:styleId="4">
    <w:name w:val="heading 4"/>
    <w:basedOn w:val="a0"/>
    <w:next w:val="a0"/>
    <w:link w:val="4Char"/>
    <w:autoRedefine/>
    <w:qFormat/>
    <w:rsid w:val="008D1835"/>
    <w:pPr>
      <w:keepNext/>
      <w:numPr>
        <w:ilvl w:val="3"/>
        <w:numId w:val="24"/>
      </w:numPr>
      <w:tabs>
        <w:tab w:val="left" w:pos="992"/>
      </w:tabs>
      <w:spacing w:line="360" w:lineRule="auto"/>
      <w:outlineLvl w:val="3"/>
    </w:pPr>
    <w:rPr>
      <w:b/>
      <w:sz w:val="22"/>
    </w:rPr>
  </w:style>
  <w:style w:type="paragraph" w:styleId="5">
    <w:name w:val="heading 5"/>
    <w:basedOn w:val="a0"/>
    <w:next w:val="a0"/>
    <w:link w:val="5Char"/>
    <w:qFormat/>
    <w:rsid w:val="00EB146A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0"/>
    <w:next w:val="a0"/>
    <w:autoRedefine/>
    <w:qFormat/>
    <w:rsid w:val="00721D12"/>
    <w:pPr>
      <w:keepNext/>
      <w:numPr>
        <w:ilvl w:val="5"/>
        <w:numId w:val="24"/>
      </w:numPr>
      <w:spacing w:before="100" w:beforeAutospacing="1" w:after="120"/>
      <w:ind w:leftChars="100" w:left="200"/>
      <w:outlineLvl w:val="5"/>
    </w:pPr>
  </w:style>
  <w:style w:type="paragraph" w:styleId="7">
    <w:name w:val="heading 7"/>
    <w:basedOn w:val="a0"/>
    <w:next w:val="a0"/>
    <w:autoRedefine/>
    <w:qFormat/>
    <w:rsid w:val="00BD702A"/>
    <w:pPr>
      <w:keepNext/>
      <w:numPr>
        <w:numId w:val="25"/>
      </w:numPr>
      <w:spacing w:after="120"/>
      <w:outlineLvl w:val="6"/>
    </w:pPr>
  </w:style>
  <w:style w:type="paragraph" w:styleId="8">
    <w:name w:val="heading 8"/>
    <w:basedOn w:val="a0"/>
    <w:next w:val="a0"/>
    <w:autoRedefine/>
    <w:qFormat/>
    <w:rsid w:val="00BD702A"/>
    <w:pPr>
      <w:keepNext/>
      <w:numPr>
        <w:numId w:val="26"/>
      </w:numPr>
      <w:spacing w:after="120"/>
      <w:outlineLvl w:val="7"/>
    </w:pPr>
  </w:style>
  <w:style w:type="paragraph" w:styleId="9">
    <w:name w:val="heading 9"/>
    <w:basedOn w:val="a0"/>
    <w:autoRedefine/>
    <w:qFormat/>
    <w:rsid w:val="00DD4F2B"/>
    <w:pPr>
      <w:numPr>
        <w:ilvl w:val="8"/>
        <w:numId w:val="24"/>
      </w:numPr>
      <w:spacing w:after="12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link w:val="Char"/>
    <w:qFormat/>
    <w:rsid w:val="00AC1AFB"/>
    <w:pPr>
      <w:jc w:val="center"/>
    </w:pPr>
    <w:rPr>
      <w:b/>
    </w:rPr>
  </w:style>
  <w:style w:type="paragraph" w:styleId="a5">
    <w:name w:val="Balloon Text"/>
    <w:basedOn w:val="a0"/>
    <w:link w:val="Char0"/>
    <w:uiPriority w:val="99"/>
    <w:semiHidden/>
    <w:rsid w:val="006C35A1"/>
    <w:rPr>
      <w:rFonts w:ascii="Arial" w:eastAsia="돋움" w:hAnsi="Arial"/>
      <w:sz w:val="18"/>
      <w:szCs w:val="18"/>
    </w:rPr>
  </w:style>
  <w:style w:type="paragraph" w:styleId="10">
    <w:name w:val="toc 1"/>
    <w:basedOn w:val="a0"/>
    <w:next w:val="a0"/>
    <w:autoRedefine/>
    <w:uiPriority w:val="39"/>
    <w:qFormat/>
    <w:rsid w:val="00EB146A"/>
    <w:pPr>
      <w:tabs>
        <w:tab w:val="right" w:leader="dot" w:pos="9629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0"/>
    <w:next w:val="a0"/>
    <w:autoRedefine/>
    <w:uiPriority w:val="39"/>
    <w:qFormat/>
    <w:rsid w:val="001658B1"/>
    <w:pPr>
      <w:tabs>
        <w:tab w:val="right" w:leader="dot" w:pos="9629"/>
      </w:tabs>
      <w:ind w:left="198"/>
      <w:jc w:val="left"/>
    </w:pPr>
    <w:rPr>
      <w:smallCaps/>
      <w:noProof/>
    </w:rPr>
  </w:style>
  <w:style w:type="paragraph" w:styleId="30">
    <w:name w:val="toc 3"/>
    <w:basedOn w:val="a0"/>
    <w:next w:val="a0"/>
    <w:autoRedefine/>
    <w:uiPriority w:val="39"/>
    <w:qFormat/>
    <w:rsid w:val="00797CF8"/>
    <w:pPr>
      <w:tabs>
        <w:tab w:val="right" w:leader="dot" w:pos="9629"/>
      </w:tabs>
      <w:ind w:leftChars="283" w:left="708" w:hangingChars="71" w:hanging="142"/>
      <w:jc w:val="left"/>
    </w:pPr>
    <w:rPr>
      <w:iCs/>
      <w:noProof/>
    </w:rPr>
  </w:style>
  <w:style w:type="paragraph" w:customStyle="1" w:styleId="11">
    <w:name w:val="첫장 1"/>
    <w:basedOn w:val="a0"/>
    <w:link w:val="1Char0"/>
    <w:rsid w:val="00AE07BD"/>
    <w:pPr>
      <w:jc w:val="center"/>
    </w:pPr>
    <w:rPr>
      <w:rFonts w:ascii="Times New Roman" w:hAnsi="Times New Roman"/>
      <w:sz w:val="88"/>
    </w:rPr>
  </w:style>
  <w:style w:type="character" w:customStyle="1" w:styleId="1Char0">
    <w:name w:val="첫장 1 Char"/>
    <w:link w:val="11"/>
    <w:rsid w:val="00AE07BD"/>
    <w:rPr>
      <w:rFonts w:eastAsia="굴림"/>
      <w:sz w:val="88"/>
      <w:lang w:val="en-US" w:eastAsia="ko-KR" w:bidi="ar-SA"/>
    </w:rPr>
  </w:style>
  <w:style w:type="paragraph" w:customStyle="1" w:styleId="21">
    <w:name w:val="첫장 2"/>
    <w:basedOn w:val="11"/>
    <w:autoRedefine/>
    <w:rsid w:val="00AE07BD"/>
    <w:rPr>
      <w:sz w:val="36"/>
    </w:rPr>
  </w:style>
  <w:style w:type="paragraph" w:customStyle="1" w:styleId="31">
    <w:name w:val="첫장 3"/>
    <w:basedOn w:val="a0"/>
    <w:link w:val="3Char"/>
    <w:autoRedefine/>
    <w:rsid w:val="00AE07BD"/>
    <w:pPr>
      <w:jc w:val="center"/>
    </w:pPr>
    <w:rPr>
      <w:rFonts w:ascii="Times New Roman" w:hAnsi="Times New Roman"/>
      <w:b/>
      <w:sz w:val="32"/>
    </w:rPr>
  </w:style>
  <w:style w:type="paragraph" w:customStyle="1" w:styleId="22">
    <w:name w:val="머리글 2"/>
    <w:basedOn w:val="12"/>
    <w:rsid w:val="001E1F6D"/>
    <w:pPr>
      <w:ind w:firstLineChars="40" w:firstLine="40"/>
      <w:jc w:val="both"/>
    </w:pPr>
    <w:rPr>
      <w:b w:val="0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1"/>
    <w:rsid w:val="00B55354"/>
    <w:pPr>
      <w:tabs>
        <w:tab w:val="center" w:pos="4252"/>
        <w:tab w:val="right" w:pos="8504"/>
      </w:tabs>
      <w:snapToGrid w:val="0"/>
    </w:pPr>
  </w:style>
  <w:style w:type="paragraph" w:customStyle="1" w:styleId="12">
    <w:name w:val="머리글 1"/>
    <w:basedOn w:val="a0"/>
    <w:rsid w:val="001E1F6D"/>
    <w:pPr>
      <w:jc w:val="right"/>
    </w:pPr>
    <w:rPr>
      <w:b/>
    </w:rPr>
  </w:style>
  <w:style w:type="paragraph" w:customStyle="1" w:styleId="32">
    <w:name w:val="머리글 3"/>
    <w:basedOn w:val="22"/>
    <w:rsid w:val="001E1F6D"/>
    <w:pPr>
      <w:ind w:firstLineChars="0" w:firstLine="0"/>
      <w:jc w:val="center"/>
    </w:pPr>
  </w:style>
  <w:style w:type="paragraph" w:customStyle="1" w:styleId="a7">
    <w:name w:val="개요"/>
    <w:basedOn w:val="a0"/>
    <w:rsid w:val="001E1F6D"/>
    <w:pPr>
      <w:jc w:val="center"/>
    </w:pPr>
    <w:rPr>
      <w:sz w:val="40"/>
    </w:rPr>
  </w:style>
  <w:style w:type="paragraph" w:styleId="a8">
    <w:name w:val="footer"/>
    <w:basedOn w:val="a0"/>
    <w:link w:val="Char2"/>
    <w:autoRedefine/>
    <w:uiPriority w:val="99"/>
    <w:rsid w:val="00617E65"/>
    <w:pPr>
      <w:tabs>
        <w:tab w:val="center" w:pos="4252"/>
        <w:tab w:val="right" w:pos="8504"/>
      </w:tabs>
      <w:snapToGrid w:val="0"/>
    </w:pPr>
  </w:style>
  <w:style w:type="character" w:styleId="a9">
    <w:name w:val="Hyperlink"/>
    <w:uiPriority w:val="99"/>
    <w:rsid w:val="00E2525B"/>
    <w:rPr>
      <w:rFonts w:eastAsiaTheme="minorEastAsia"/>
      <w:color w:val="0000FF"/>
      <w:sz w:val="22"/>
      <w:u w:val="single"/>
    </w:rPr>
  </w:style>
  <w:style w:type="character" w:styleId="aa">
    <w:name w:val="page number"/>
    <w:rsid w:val="003A004D"/>
    <w:rPr>
      <w:rFonts w:eastAsia="굴림"/>
      <w:sz w:val="20"/>
    </w:rPr>
  </w:style>
  <w:style w:type="character" w:customStyle="1" w:styleId="3Char">
    <w:name w:val="첫장 3 Char"/>
    <w:link w:val="31"/>
    <w:rsid w:val="00FD77D7"/>
    <w:rPr>
      <w:rFonts w:eastAsia="굴림"/>
      <w:b/>
      <w:sz w:val="32"/>
      <w:lang w:val="en-US" w:eastAsia="ko-KR" w:bidi="ar-SA"/>
    </w:rPr>
  </w:style>
  <w:style w:type="paragraph" w:customStyle="1" w:styleId="t1">
    <w:name w:val="내용 t1"/>
    <w:basedOn w:val="a0"/>
    <w:link w:val="t1Char"/>
    <w:rsid w:val="00283109"/>
    <w:pPr>
      <w:numPr>
        <w:numId w:val="2"/>
      </w:numPr>
      <w:spacing w:before="120" w:after="120"/>
    </w:pPr>
    <w:rPr>
      <w:sz w:val="24"/>
    </w:rPr>
  </w:style>
  <w:style w:type="paragraph" w:customStyle="1" w:styleId="t2">
    <w:name w:val="내용 t2"/>
    <w:basedOn w:val="a0"/>
    <w:rsid w:val="00283109"/>
    <w:pPr>
      <w:numPr>
        <w:numId w:val="3"/>
      </w:numPr>
      <w:spacing w:before="120" w:after="120"/>
      <w:ind w:left="1135" w:hanging="284"/>
    </w:pPr>
    <w:rPr>
      <w:sz w:val="24"/>
    </w:rPr>
  </w:style>
  <w:style w:type="paragraph" w:customStyle="1" w:styleId="t3">
    <w:name w:val="내용 t3"/>
    <w:basedOn w:val="a0"/>
    <w:rsid w:val="00283109"/>
    <w:pPr>
      <w:numPr>
        <w:ilvl w:val="1"/>
        <w:numId w:val="2"/>
      </w:numPr>
      <w:spacing w:before="120" w:after="120"/>
    </w:pPr>
    <w:rPr>
      <w:sz w:val="22"/>
    </w:rPr>
  </w:style>
  <w:style w:type="character" w:customStyle="1" w:styleId="5Char">
    <w:name w:val="제목 5 Char"/>
    <w:link w:val="5"/>
    <w:rsid w:val="00EB146A"/>
    <w:rPr>
      <w:rFonts w:ascii="맑은 고딕" w:eastAsia="맑은 고딕" w:hAnsi="맑은 고딕" w:cs="맑은 고딕"/>
    </w:rPr>
  </w:style>
  <w:style w:type="paragraph" w:styleId="ab">
    <w:name w:val="Normal (Web)"/>
    <w:basedOn w:val="a0"/>
    <w:uiPriority w:val="99"/>
    <w:rsid w:val="00704ED2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cs="굴림"/>
      <w:sz w:val="24"/>
      <w:szCs w:val="24"/>
    </w:rPr>
  </w:style>
  <w:style w:type="character" w:customStyle="1" w:styleId="2Char">
    <w:name w:val="제목 2 Char"/>
    <w:link w:val="2"/>
    <w:rsid w:val="0072033B"/>
    <w:rPr>
      <w:rFonts w:ascii="맑은 고딕" w:eastAsia="맑은 고딕" w:hAnsi="맑은 고딕" w:cs="맑은 고딕"/>
      <w:b/>
      <w:sz w:val="22"/>
      <w:szCs w:val="24"/>
    </w:rPr>
  </w:style>
  <w:style w:type="character" w:customStyle="1" w:styleId="4Char">
    <w:name w:val="제목 4 Char"/>
    <w:link w:val="4"/>
    <w:rsid w:val="008D1835"/>
    <w:rPr>
      <w:rFonts w:ascii="맑은 고딕" w:eastAsia="맑은 고딕" w:hAnsi="맑은 고딕" w:cs="맑은 고딕"/>
      <w:b/>
      <w:sz w:val="22"/>
    </w:rPr>
  </w:style>
  <w:style w:type="character" w:customStyle="1" w:styleId="t1Char">
    <w:name w:val="내용 t1 Char"/>
    <w:link w:val="t1"/>
    <w:rsid w:val="00F17C24"/>
    <w:rPr>
      <w:rFonts w:ascii="굴림" w:eastAsia="굴림" w:hAnsi="굴림"/>
      <w:sz w:val="24"/>
    </w:rPr>
  </w:style>
  <w:style w:type="paragraph" w:customStyle="1" w:styleId="ac">
    <w:name w:val="본문표준"/>
    <w:basedOn w:val="a0"/>
    <w:rsid w:val="00CF3906"/>
    <w:pPr>
      <w:adjustRightInd/>
      <w:ind w:left="450"/>
      <w:textAlignment w:val="auto"/>
    </w:pPr>
    <w:rPr>
      <w:rFonts w:ascii="Arial" w:eastAsia="바탕체" w:hAnsi="Arial"/>
      <w:kern w:val="2"/>
      <w:sz w:val="22"/>
    </w:rPr>
  </w:style>
  <w:style w:type="character" w:customStyle="1" w:styleId="1Char">
    <w:name w:val="제목 1 Char"/>
    <w:link w:val="1"/>
    <w:rsid w:val="002D22C3"/>
    <w:rPr>
      <w:rFonts w:ascii="맑은 고딕" w:eastAsia="맑은 고딕" w:hAnsi="Arial"/>
      <w:b/>
      <w:kern w:val="28"/>
      <w:sz w:val="24"/>
      <w:szCs w:val="24"/>
    </w:rPr>
  </w:style>
  <w:style w:type="paragraph" w:customStyle="1" w:styleId="ad">
    <w:name w:val="표.머리"/>
    <w:basedOn w:val="a0"/>
    <w:rsid w:val="005F6263"/>
    <w:pPr>
      <w:autoSpaceDE w:val="0"/>
      <w:autoSpaceDN w:val="0"/>
      <w:adjustRightInd/>
      <w:spacing w:line="240" w:lineRule="atLeast"/>
      <w:jc w:val="center"/>
      <w:textAlignment w:val="auto"/>
    </w:pPr>
    <w:rPr>
      <w:rFonts w:ascii="바탕체" w:hAnsi="바탕체" w:cs="바탕"/>
      <w:b/>
      <w:bCs/>
      <w:kern w:val="2"/>
    </w:rPr>
  </w:style>
  <w:style w:type="paragraph" w:customStyle="1" w:styleId="23">
    <w:name w:val="2.문서 제목"/>
    <w:basedOn w:val="a0"/>
    <w:rsid w:val="005F6263"/>
    <w:pPr>
      <w:pBdr>
        <w:bottom w:val="single" w:sz="24" w:space="1" w:color="auto"/>
      </w:pBdr>
      <w:autoSpaceDE w:val="0"/>
      <w:autoSpaceDN w:val="0"/>
      <w:adjustRightInd/>
      <w:jc w:val="right"/>
      <w:textAlignment w:val="auto"/>
    </w:pPr>
    <w:rPr>
      <w:rFonts w:ascii="바탕체" w:hAnsi="바탕체" w:cs="바탕"/>
      <w:b/>
      <w:bCs/>
      <w:kern w:val="2"/>
      <w:sz w:val="40"/>
    </w:rPr>
  </w:style>
  <w:style w:type="paragraph" w:customStyle="1" w:styleId="33">
    <w:name w:val="3.문서번호/버전/일자"/>
    <w:basedOn w:val="a0"/>
    <w:rsid w:val="005F6263"/>
    <w:pPr>
      <w:autoSpaceDE w:val="0"/>
      <w:autoSpaceDN w:val="0"/>
      <w:adjustRightInd/>
      <w:jc w:val="right"/>
      <w:textAlignment w:val="auto"/>
    </w:pPr>
    <w:rPr>
      <w:rFonts w:ascii="바탕" w:cs="바탕"/>
      <w:b/>
      <w:bCs/>
      <w:kern w:val="2"/>
      <w:sz w:val="28"/>
    </w:rPr>
  </w:style>
  <w:style w:type="paragraph" w:customStyle="1" w:styleId="40">
    <w:name w:val="4.개정이력"/>
    <w:basedOn w:val="a0"/>
    <w:rsid w:val="005F6263"/>
    <w:pPr>
      <w:spacing w:line="240" w:lineRule="atLeast"/>
    </w:pPr>
    <w:rPr>
      <w:rFonts w:ascii="바탕체" w:hAnsi="바탕체" w:cs="바탕"/>
      <w:b/>
      <w:bCs/>
      <w:noProof/>
      <w:sz w:val="26"/>
    </w:rPr>
  </w:style>
  <w:style w:type="table" w:styleId="ae">
    <w:name w:val="Table Grid"/>
    <w:basedOn w:val="a2"/>
    <w:uiPriority w:val="39"/>
    <w:rsid w:val="005F6263"/>
    <w:pPr>
      <w:widowControl w:val="0"/>
      <w:wordWrap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0"/>
    <w:rsid w:val="00C221FC"/>
    <w:pPr>
      <w:wordWrap/>
      <w:adjustRightInd/>
      <w:spacing w:after="120" w:line="240" w:lineRule="atLeast"/>
      <w:jc w:val="left"/>
      <w:textAlignment w:val="auto"/>
    </w:pPr>
    <w:rPr>
      <w:rFonts w:eastAsia="바탕체" w:hAnsi="Times New Roman"/>
    </w:rPr>
  </w:style>
  <w:style w:type="paragraph" w:styleId="41">
    <w:name w:val="toc 4"/>
    <w:basedOn w:val="a0"/>
    <w:next w:val="a0"/>
    <w:autoRedefine/>
    <w:uiPriority w:val="39"/>
    <w:rsid w:val="0035101B"/>
    <w:pPr>
      <w:ind w:left="600"/>
      <w:jc w:val="left"/>
    </w:pPr>
    <w:rPr>
      <w:sz w:val="18"/>
      <w:szCs w:val="18"/>
    </w:rPr>
  </w:style>
  <w:style w:type="paragraph" w:styleId="af">
    <w:name w:val="Normal Indent"/>
    <w:basedOn w:val="a0"/>
    <w:rsid w:val="000E63FC"/>
    <w:pPr>
      <w:adjustRightInd/>
      <w:ind w:left="851"/>
      <w:textAlignment w:val="auto"/>
    </w:pPr>
    <w:rPr>
      <w:rFonts w:ascii="Times New Roman" w:eastAsia="바탕체" w:hAnsi="Times New Roman"/>
      <w:kern w:val="2"/>
    </w:rPr>
  </w:style>
  <w:style w:type="paragraph" w:customStyle="1" w:styleId="af0">
    <w:name w:val="바탕글"/>
    <w:rsid w:val="000E63FC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</w:rPr>
  </w:style>
  <w:style w:type="paragraph" w:customStyle="1" w:styleId="100">
    <w:name w:val="본문(신명조10)"/>
    <w:rsid w:val="000E63FC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</w:rPr>
  </w:style>
  <w:style w:type="paragraph" w:customStyle="1" w:styleId="101">
    <w:name w:val="본문(중고딕10)"/>
    <w:rsid w:val="000E63FC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</w:rPr>
  </w:style>
  <w:style w:type="paragraph" w:customStyle="1" w:styleId="200">
    <w:name w:val="중간제목(옛체20)"/>
    <w:rsid w:val="000E63FC"/>
    <w:pPr>
      <w:widowControl w:val="0"/>
      <w:autoSpaceDE w:val="0"/>
      <w:autoSpaceDN w:val="0"/>
      <w:adjustRightInd w:val="0"/>
      <w:spacing w:line="319" w:lineRule="auto"/>
      <w:jc w:val="center"/>
    </w:pPr>
    <w:rPr>
      <w:rFonts w:ascii="바탕체"/>
      <w:color w:val="000000"/>
      <w:sz w:val="40"/>
    </w:rPr>
  </w:style>
  <w:style w:type="paragraph" w:customStyle="1" w:styleId="201">
    <w:name w:val="큰제목(견고딕20)"/>
    <w:rsid w:val="000E63FC"/>
    <w:pPr>
      <w:widowControl w:val="0"/>
      <w:autoSpaceDE w:val="0"/>
      <w:autoSpaceDN w:val="0"/>
      <w:adjustRightInd w:val="0"/>
      <w:spacing w:line="319" w:lineRule="auto"/>
      <w:jc w:val="center"/>
    </w:pPr>
    <w:rPr>
      <w:rFonts w:ascii="바탕체"/>
      <w:color w:val="000000"/>
      <w:sz w:val="40"/>
    </w:rPr>
  </w:style>
  <w:style w:type="paragraph" w:customStyle="1" w:styleId="300">
    <w:name w:val="큰제목(견고딕30)"/>
    <w:rsid w:val="000E63FC"/>
    <w:pPr>
      <w:widowControl w:val="0"/>
      <w:autoSpaceDE w:val="0"/>
      <w:autoSpaceDN w:val="0"/>
      <w:adjustRightInd w:val="0"/>
      <w:spacing w:line="319" w:lineRule="auto"/>
      <w:jc w:val="center"/>
    </w:pPr>
    <w:rPr>
      <w:rFonts w:ascii="바탕체"/>
      <w:color w:val="000000"/>
      <w:sz w:val="60"/>
    </w:rPr>
  </w:style>
  <w:style w:type="paragraph" w:customStyle="1" w:styleId="90">
    <w:name w:val="머리말(신명조9)"/>
    <w:rsid w:val="000E63FC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  <w:sz w:val="18"/>
    </w:rPr>
  </w:style>
  <w:style w:type="paragraph" w:customStyle="1" w:styleId="91">
    <w:name w:val="머리말(중고딕9)"/>
    <w:rsid w:val="000E63FC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  <w:sz w:val="18"/>
    </w:rPr>
  </w:style>
  <w:style w:type="paragraph" w:customStyle="1" w:styleId="a">
    <w:name w:val="점텍스트"/>
    <w:basedOn w:val="a0"/>
    <w:rsid w:val="000E63FC"/>
    <w:pPr>
      <w:numPr>
        <w:numId w:val="4"/>
      </w:numPr>
      <w:tabs>
        <w:tab w:val="clear" w:pos="425"/>
        <w:tab w:val="num" w:pos="1300"/>
      </w:tabs>
      <w:adjustRightInd/>
      <w:spacing w:line="319" w:lineRule="auto"/>
      <w:ind w:left="1300" w:right="-235"/>
      <w:textAlignment w:val="auto"/>
    </w:pPr>
    <w:rPr>
      <w:rFonts w:ascii="Times New Roman" w:eastAsia="바탕체" w:hAnsi="Times New Roman"/>
      <w:kern w:val="2"/>
    </w:rPr>
  </w:style>
  <w:style w:type="paragraph" w:customStyle="1" w:styleId="af1">
    <w:name w:val="쪽번호"/>
    <w:rsid w:val="000E63FC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</w:rPr>
  </w:style>
  <w:style w:type="paragraph" w:customStyle="1" w:styleId="13">
    <w:name w:val="1.제목"/>
    <w:basedOn w:val="af0"/>
    <w:rsid w:val="000E63FC"/>
    <w:rPr>
      <w:rFonts w:ascii="굴림체" w:eastAsia="굴림체"/>
      <w:b/>
      <w:sz w:val="28"/>
    </w:rPr>
  </w:style>
  <w:style w:type="paragraph" w:customStyle="1" w:styleId="110">
    <w:name w:val="1.1 제목"/>
    <w:basedOn w:val="af0"/>
    <w:rsid w:val="000E63FC"/>
    <w:pPr>
      <w:ind w:left="200"/>
    </w:pPr>
    <w:rPr>
      <w:rFonts w:ascii="굴림체" w:eastAsia="굴림체"/>
      <w:b/>
      <w:sz w:val="28"/>
    </w:rPr>
  </w:style>
  <w:style w:type="paragraph" w:customStyle="1" w:styleId="111">
    <w:name w:val="1.1.1 제목"/>
    <w:basedOn w:val="af0"/>
    <w:rsid w:val="000E63FC"/>
    <w:pPr>
      <w:ind w:left="400"/>
    </w:pPr>
    <w:rPr>
      <w:rFonts w:ascii="굴림체" w:eastAsia="굴림체"/>
      <w:b/>
      <w:sz w:val="24"/>
    </w:rPr>
  </w:style>
  <w:style w:type="paragraph" w:customStyle="1" w:styleId="14">
    <w:name w:val="1.제목텍스트"/>
    <w:basedOn w:val="af0"/>
    <w:rsid w:val="000E63FC"/>
    <w:pPr>
      <w:tabs>
        <w:tab w:val="left" w:pos="6600"/>
      </w:tabs>
      <w:ind w:left="480"/>
    </w:pPr>
    <w:rPr>
      <w:rFonts w:ascii="굴림체"/>
      <w:sz w:val="22"/>
    </w:rPr>
  </w:style>
  <w:style w:type="paragraph" w:customStyle="1" w:styleId="112">
    <w:name w:val="1.1제목텍스트"/>
    <w:basedOn w:val="af0"/>
    <w:rsid w:val="000E63FC"/>
    <w:pPr>
      <w:tabs>
        <w:tab w:val="left" w:pos="6600"/>
      </w:tabs>
      <w:ind w:left="800"/>
    </w:pPr>
    <w:rPr>
      <w:rFonts w:ascii="굴림체"/>
      <w:sz w:val="22"/>
    </w:rPr>
  </w:style>
  <w:style w:type="paragraph" w:customStyle="1" w:styleId="1110">
    <w:name w:val="1.1.1제목텍스트"/>
    <w:basedOn w:val="af0"/>
    <w:rsid w:val="000E63FC"/>
    <w:pPr>
      <w:tabs>
        <w:tab w:val="left" w:pos="6600"/>
      </w:tabs>
      <w:ind w:left="1200"/>
    </w:pPr>
    <w:rPr>
      <w:rFonts w:ascii="굴림체"/>
      <w:sz w:val="22"/>
    </w:rPr>
  </w:style>
  <w:style w:type="paragraph" w:styleId="af2">
    <w:name w:val="Body Text"/>
    <w:basedOn w:val="a0"/>
    <w:rsid w:val="000E63FC"/>
    <w:pPr>
      <w:spacing w:line="360" w:lineRule="atLeast"/>
      <w:ind w:left="800"/>
    </w:pPr>
    <w:rPr>
      <w:rFonts w:ascii="Times New Roman" w:eastAsia="바탕체" w:hAnsi="Times New Roman"/>
    </w:rPr>
  </w:style>
  <w:style w:type="paragraph" w:styleId="24">
    <w:name w:val="Body Text 2"/>
    <w:basedOn w:val="a0"/>
    <w:rsid w:val="000E63FC"/>
    <w:pPr>
      <w:spacing w:line="360" w:lineRule="atLeast"/>
      <w:jc w:val="center"/>
    </w:pPr>
    <w:rPr>
      <w:rFonts w:ascii="Times New Roman" w:eastAsia="바탕체" w:hAnsi="Times New Roman"/>
      <w:sz w:val="24"/>
    </w:rPr>
  </w:style>
  <w:style w:type="paragraph" w:styleId="af3">
    <w:name w:val="Date"/>
    <w:basedOn w:val="a0"/>
    <w:next w:val="a0"/>
    <w:rsid w:val="000E63FC"/>
    <w:pPr>
      <w:adjustRightInd/>
      <w:textAlignment w:val="auto"/>
    </w:pPr>
    <w:rPr>
      <w:rFonts w:ascii="바탕체" w:eastAsia="바탕체" w:hAnsi="Courier New"/>
      <w:kern w:val="2"/>
    </w:rPr>
  </w:style>
  <w:style w:type="paragraph" w:styleId="af4">
    <w:name w:val="Plain Text"/>
    <w:basedOn w:val="a0"/>
    <w:rsid w:val="000E63FC"/>
    <w:pPr>
      <w:adjustRightInd/>
      <w:textAlignment w:val="auto"/>
    </w:pPr>
    <w:rPr>
      <w:rFonts w:ascii="바탕체" w:eastAsia="바탕체" w:hAnsi="Courier New"/>
      <w:kern w:val="2"/>
    </w:rPr>
  </w:style>
  <w:style w:type="paragraph" w:customStyle="1" w:styleId="af5">
    <w:name w:val="번호제목"/>
    <w:basedOn w:val="a0"/>
    <w:rsid w:val="000E63FC"/>
    <w:pPr>
      <w:adjustRightInd/>
      <w:ind w:left="709"/>
      <w:textAlignment w:val="auto"/>
    </w:pPr>
    <w:rPr>
      <w:rFonts w:ascii="Times New Roman" w:eastAsia="굴림체" w:hAnsi="Times New Roman"/>
      <w:kern w:val="2"/>
      <w:sz w:val="24"/>
    </w:rPr>
  </w:style>
  <w:style w:type="paragraph" w:styleId="af6">
    <w:name w:val="Body Text Indent"/>
    <w:basedOn w:val="a0"/>
    <w:rsid w:val="000E63FC"/>
    <w:pPr>
      <w:spacing w:after="180"/>
      <w:ind w:leftChars="400" w:left="851"/>
    </w:pPr>
  </w:style>
  <w:style w:type="paragraph" w:styleId="25">
    <w:name w:val="Body Text First Indent 2"/>
    <w:basedOn w:val="af6"/>
    <w:rsid w:val="000E63FC"/>
    <w:pPr>
      <w:adjustRightInd/>
      <w:ind w:leftChars="0" w:left="0" w:hanging="11"/>
      <w:textAlignment w:val="auto"/>
    </w:pPr>
    <w:rPr>
      <w:rFonts w:ascii="굴림체" w:eastAsia="굴림체" w:hAnsi="Times New Roman"/>
      <w:kern w:val="2"/>
    </w:rPr>
  </w:style>
  <w:style w:type="paragraph" w:styleId="26">
    <w:name w:val="List Bullet 2"/>
    <w:basedOn w:val="a0"/>
    <w:autoRedefine/>
    <w:rsid w:val="000E63FC"/>
    <w:pPr>
      <w:adjustRightInd/>
      <w:textAlignment w:val="auto"/>
    </w:pPr>
    <w:rPr>
      <w:rFonts w:ascii="바탕체" w:eastAsia="바탕체" w:hAnsi="Courier New"/>
      <w:color w:val="000000"/>
    </w:rPr>
  </w:style>
  <w:style w:type="paragraph" w:styleId="50">
    <w:name w:val="toc 5"/>
    <w:basedOn w:val="a0"/>
    <w:next w:val="a0"/>
    <w:autoRedefine/>
    <w:uiPriority w:val="39"/>
    <w:rsid w:val="000E63FC"/>
    <w:pPr>
      <w:ind w:left="80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0E63FC"/>
    <w:pPr>
      <w:ind w:left="100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0E63FC"/>
    <w:pPr>
      <w:ind w:left="120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0E63FC"/>
    <w:pPr>
      <w:ind w:left="1400"/>
      <w:jc w:val="left"/>
    </w:pPr>
    <w:rPr>
      <w:sz w:val="18"/>
      <w:szCs w:val="18"/>
    </w:rPr>
  </w:style>
  <w:style w:type="paragraph" w:styleId="92">
    <w:name w:val="toc 9"/>
    <w:basedOn w:val="a0"/>
    <w:next w:val="a0"/>
    <w:autoRedefine/>
    <w:semiHidden/>
    <w:rsid w:val="000E63FC"/>
    <w:pPr>
      <w:ind w:left="1600"/>
      <w:jc w:val="left"/>
    </w:pPr>
    <w:rPr>
      <w:sz w:val="18"/>
      <w:szCs w:val="18"/>
    </w:rPr>
  </w:style>
  <w:style w:type="paragraph" w:customStyle="1" w:styleId="15">
    <w:name w:val="(1)제목"/>
    <w:basedOn w:val="af0"/>
    <w:rsid w:val="000E63FC"/>
    <w:pPr>
      <w:tabs>
        <w:tab w:val="left" w:pos="6600"/>
      </w:tabs>
      <w:ind w:left="700"/>
    </w:pPr>
    <w:rPr>
      <w:rFonts w:ascii="굴림체" w:eastAsia="굴림체"/>
      <w:sz w:val="24"/>
    </w:rPr>
  </w:style>
  <w:style w:type="paragraph" w:customStyle="1" w:styleId="1111">
    <w:name w:val="1.1.1.1 제목"/>
    <w:basedOn w:val="af5"/>
    <w:rsid w:val="000E63FC"/>
    <w:pPr>
      <w:ind w:left="567"/>
    </w:pPr>
  </w:style>
  <w:style w:type="paragraph" w:customStyle="1" w:styleId="16">
    <w:name w:val="1)제목"/>
    <w:basedOn w:val="af0"/>
    <w:rsid w:val="000E63FC"/>
    <w:pPr>
      <w:tabs>
        <w:tab w:val="left" w:pos="6600"/>
      </w:tabs>
      <w:ind w:left="800"/>
    </w:pPr>
    <w:rPr>
      <w:rFonts w:ascii="굴림체" w:eastAsia="굴림체"/>
      <w:sz w:val="24"/>
    </w:rPr>
  </w:style>
  <w:style w:type="paragraph" w:customStyle="1" w:styleId="af7">
    <w:name w:val="①제목"/>
    <w:basedOn w:val="af0"/>
    <w:rsid w:val="000E63FC"/>
    <w:pPr>
      <w:tabs>
        <w:tab w:val="left" w:pos="6600"/>
      </w:tabs>
      <w:ind w:left="1200"/>
    </w:pPr>
    <w:rPr>
      <w:rFonts w:ascii="굴림체" w:eastAsia="굴림체"/>
      <w:sz w:val="22"/>
    </w:rPr>
  </w:style>
  <w:style w:type="paragraph" w:customStyle="1" w:styleId="17">
    <w:name w:val="(1)제목텍스트"/>
    <w:basedOn w:val="af0"/>
    <w:rsid w:val="000E63FC"/>
    <w:pPr>
      <w:tabs>
        <w:tab w:val="left" w:pos="6600"/>
      </w:tabs>
      <w:ind w:left="1200"/>
    </w:pPr>
    <w:rPr>
      <w:rFonts w:ascii="굴림체"/>
      <w:sz w:val="22"/>
    </w:rPr>
  </w:style>
  <w:style w:type="paragraph" w:customStyle="1" w:styleId="18">
    <w:name w:val="1)제목텍스트"/>
    <w:basedOn w:val="af0"/>
    <w:rsid w:val="000E63FC"/>
    <w:pPr>
      <w:tabs>
        <w:tab w:val="left" w:pos="6600"/>
      </w:tabs>
      <w:ind w:left="1200"/>
    </w:pPr>
    <w:rPr>
      <w:rFonts w:ascii="굴림체"/>
      <w:sz w:val="22"/>
    </w:rPr>
  </w:style>
  <w:style w:type="paragraph" w:customStyle="1" w:styleId="150">
    <w:name w:val="작은제목(중고딕15)"/>
    <w:rsid w:val="000E63FC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  <w:sz w:val="30"/>
    </w:rPr>
  </w:style>
  <w:style w:type="paragraph" w:customStyle="1" w:styleId="93">
    <w:name w:val="각주내용(신명조9)"/>
    <w:rsid w:val="000E63FC"/>
    <w:pPr>
      <w:widowControl w:val="0"/>
      <w:wordWrap w:val="0"/>
      <w:autoSpaceDE w:val="0"/>
      <w:autoSpaceDN w:val="0"/>
      <w:adjustRightInd w:val="0"/>
      <w:spacing w:line="279" w:lineRule="auto"/>
      <w:ind w:left="600" w:right="200" w:hanging="400"/>
      <w:jc w:val="both"/>
    </w:pPr>
    <w:rPr>
      <w:rFonts w:ascii="바탕체"/>
      <w:color w:val="000000"/>
      <w:sz w:val="18"/>
    </w:rPr>
  </w:style>
  <w:style w:type="paragraph" w:customStyle="1" w:styleId="102">
    <w:name w:val="굴림체10"/>
    <w:rsid w:val="000E63FC"/>
    <w:pPr>
      <w:widowControl w:val="0"/>
      <w:autoSpaceDE w:val="0"/>
      <w:autoSpaceDN w:val="0"/>
      <w:adjustRightInd w:val="0"/>
      <w:spacing w:line="360" w:lineRule="auto"/>
    </w:pPr>
    <w:rPr>
      <w:rFonts w:ascii="굴림체" w:eastAsia="굴림체" w:hAnsi="Arial" w:cs="굴림체"/>
      <w:color w:val="000000"/>
    </w:rPr>
  </w:style>
  <w:style w:type="paragraph" w:customStyle="1" w:styleId="10L">
    <w:name w:val="굴림체10L"/>
    <w:rsid w:val="000E63FC"/>
    <w:pPr>
      <w:widowControl w:val="0"/>
      <w:autoSpaceDE w:val="0"/>
      <w:autoSpaceDN w:val="0"/>
      <w:adjustRightInd w:val="0"/>
      <w:spacing w:line="360" w:lineRule="auto"/>
    </w:pPr>
    <w:rPr>
      <w:rFonts w:ascii="굴림체" w:eastAsia="굴림체" w:hAnsi="Arial" w:cs="굴림체"/>
      <w:color w:val="000000"/>
    </w:rPr>
  </w:style>
  <w:style w:type="paragraph" w:styleId="af8">
    <w:name w:val="List Paragraph"/>
    <w:basedOn w:val="a0"/>
    <w:uiPriority w:val="34"/>
    <w:qFormat/>
    <w:rsid w:val="000E63FC"/>
    <w:pPr>
      <w:widowControl/>
      <w:wordWrap/>
      <w:adjustRightInd/>
      <w:ind w:leftChars="400" w:left="800"/>
      <w:jc w:val="left"/>
      <w:textAlignment w:val="auto"/>
    </w:pPr>
    <w:rPr>
      <w:rFonts w:cs="굴림"/>
      <w:sz w:val="24"/>
      <w:szCs w:val="24"/>
    </w:rPr>
  </w:style>
  <w:style w:type="paragraph" w:customStyle="1" w:styleId="ActListDet">
    <w:name w:val="Act List Det"/>
    <w:basedOn w:val="a0"/>
    <w:rsid w:val="00FA7113"/>
    <w:pPr>
      <w:numPr>
        <w:ilvl w:val="1"/>
        <w:numId w:val="5"/>
      </w:numPr>
      <w:adjustRightInd/>
      <w:textAlignment w:val="auto"/>
    </w:pPr>
    <w:rPr>
      <w:rFonts w:ascii="Times New Roman" w:eastAsia="바탕체" w:hAnsi="Times New Roman"/>
      <w:kern w:val="2"/>
    </w:rPr>
  </w:style>
  <w:style w:type="paragraph" w:styleId="TOC">
    <w:name w:val="TOC Heading"/>
    <w:basedOn w:val="1"/>
    <w:next w:val="a0"/>
    <w:uiPriority w:val="39"/>
    <w:qFormat/>
    <w:rsid w:val="00CD12D2"/>
    <w:pPr>
      <w:keepLines/>
      <w:widowControl/>
      <w:wordWrap/>
      <w:adjustRightInd/>
      <w:spacing w:before="480" w:line="276" w:lineRule="auto"/>
      <w:textAlignment w:val="auto"/>
      <w:outlineLvl w:val="9"/>
    </w:pPr>
    <w:rPr>
      <w:bCs/>
      <w:color w:val="365F91"/>
      <w:kern w:val="0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6"/>
    <w:rsid w:val="001522F8"/>
    <w:rPr>
      <w:rFonts w:ascii="굴림" w:eastAsia="굴림" w:hAnsi="굴림"/>
    </w:rPr>
  </w:style>
  <w:style w:type="paragraph" w:customStyle="1" w:styleId="27">
    <w:name w:val="부록2"/>
    <w:basedOn w:val="a0"/>
    <w:rsid w:val="001522F8"/>
    <w:pPr>
      <w:widowControl/>
      <w:wordWrap/>
      <w:spacing w:before="240" w:after="240" w:line="280" w:lineRule="atLeast"/>
      <w:outlineLvl w:val="1"/>
    </w:pPr>
    <w:rPr>
      <w:rFonts w:ascii="Times New Roman" w:hAnsi="Times New Roman"/>
      <w:b/>
      <w:sz w:val="24"/>
    </w:rPr>
  </w:style>
  <w:style w:type="character" w:customStyle="1" w:styleId="Char0">
    <w:name w:val="풍선 도움말 텍스트 Char"/>
    <w:link w:val="a5"/>
    <w:uiPriority w:val="99"/>
    <w:semiHidden/>
    <w:rsid w:val="009422BB"/>
    <w:rPr>
      <w:rFonts w:ascii="Arial" w:eastAsia="돋움" w:hAnsi="Arial"/>
      <w:sz w:val="18"/>
      <w:szCs w:val="18"/>
    </w:rPr>
  </w:style>
  <w:style w:type="character" w:styleId="af9">
    <w:name w:val="Strong"/>
    <w:rsid w:val="00FF67B6"/>
    <w:rPr>
      <w:b/>
      <w:bCs/>
    </w:rPr>
  </w:style>
  <w:style w:type="paragraph" w:styleId="afa">
    <w:name w:val="Document Map"/>
    <w:basedOn w:val="a0"/>
    <w:link w:val="Char3"/>
    <w:rsid w:val="007827B5"/>
    <w:rPr>
      <w:sz w:val="18"/>
      <w:szCs w:val="18"/>
    </w:rPr>
  </w:style>
  <w:style w:type="character" w:customStyle="1" w:styleId="Char3">
    <w:name w:val="문서 구조 Char"/>
    <w:link w:val="afa"/>
    <w:rsid w:val="007827B5"/>
    <w:rPr>
      <w:rFonts w:ascii="굴림" w:eastAsia="굴림" w:hAnsi="굴림"/>
      <w:sz w:val="18"/>
      <w:szCs w:val="18"/>
    </w:rPr>
  </w:style>
  <w:style w:type="paragraph" w:customStyle="1" w:styleId="19">
    <w:name w:val="스타일1"/>
    <w:basedOn w:val="1"/>
    <w:link w:val="1Char1"/>
    <w:rsid w:val="00770192"/>
  </w:style>
  <w:style w:type="paragraph" w:customStyle="1" w:styleId="afb">
    <w:name w:val="메뉴얼주석"/>
    <w:basedOn w:val="a0"/>
    <w:autoRedefine/>
    <w:rsid w:val="006F055A"/>
    <w:pPr>
      <w:autoSpaceDE w:val="0"/>
      <w:autoSpaceDN w:val="0"/>
      <w:textAlignment w:val="auto"/>
    </w:pPr>
    <w:rPr>
      <w:rFonts w:ascii="Arial" w:eastAsia="굴림체" w:hAnsi="Arial" w:cs="Arial"/>
      <w:i/>
      <w:iCs/>
      <w:color w:val="0000FF"/>
      <w:kern w:val="2"/>
    </w:rPr>
  </w:style>
  <w:style w:type="character" w:customStyle="1" w:styleId="1Char1">
    <w:name w:val="스타일1 Char"/>
    <w:link w:val="19"/>
    <w:rsid w:val="00770192"/>
    <w:rPr>
      <w:rFonts w:ascii="맑은 고딕" w:eastAsia="맑은 고딕" w:hAnsi="맑은 고딕" w:cs="맑은 고딕"/>
      <w:b/>
      <w:kern w:val="28"/>
      <w:sz w:val="28"/>
      <w:szCs w:val="28"/>
    </w:rPr>
  </w:style>
  <w:style w:type="paragraph" w:customStyle="1" w:styleId="s0">
    <w:name w:val="s0"/>
    <w:rsid w:val="006F055A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character" w:styleId="afc">
    <w:name w:val="annotation reference"/>
    <w:rsid w:val="0077132A"/>
    <w:rPr>
      <w:sz w:val="18"/>
      <w:szCs w:val="18"/>
    </w:rPr>
  </w:style>
  <w:style w:type="paragraph" w:styleId="afd">
    <w:name w:val="annotation text"/>
    <w:basedOn w:val="a0"/>
    <w:link w:val="Char4"/>
    <w:autoRedefine/>
    <w:rsid w:val="0077132A"/>
    <w:pPr>
      <w:jc w:val="left"/>
    </w:pPr>
  </w:style>
  <w:style w:type="character" w:customStyle="1" w:styleId="Char4">
    <w:name w:val="메모 텍스트 Char"/>
    <w:link w:val="afd"/>
    <w:rsid w:val="0077132A"/>
    <w:rPr>
      <w:rFonts w:ascii="맑은 고딕" w:eastAsia="맑은 고딕" w:hAnsi="맑은 고딕" w:cs="맑은 고딕"/>
    </w:rPr>
  </w:style>
  <w:style w:type="paragraph" w:styleId="afe">
    <w:name w:val="annotation subject"/>
    <w:basedOn w:val="afd"/>
    <w:next w:val="afd"/>
    <w:link w:val="Char5"/>
    <w:rsid w:val="0077132A"/>
    <w:rPr>
      <w:b/>
      <w:bCs/>
    </w:rPr>
  </w:style>
  <w:style w:type="character" w:customStyle="1" w:styleId="Char5">
    <w:name w:val="메모 주제 Char"/>
    <w:link w:val="afe"/>
    <w:rsid w:val="0077132A"/>
    <w:rPr>
      <w:rFonts w:ascii="맑은 고딕" w:eastAsia="맑은 고딕" w:hAnsi="맑은 고딕" w:cs="맑은 고딕"/>
      <w:b/>
      <w:bCs/>
    </w:rPr>
  </w:style>
  <w:style w:type="paragraph" w:styleId="aff">
    <w:name w:val="Revision"/>
    <w:hidden/>
    <w:uiPriority w:val="99"/>
    <w:semiHidden/>
    <w:rsid w:val="00045F1C"/>
    <w:rPr>
      <w:rFonts w:ascii="맑은 고딕" w:eastAsia="맑은 고딕" w:hAnsi="맑은 고딕" w:cs="맑은 고딕"/>
    </w:rPr>
  </w:style>
  <w:style w:type="paragraph" w:customStyle="1" w:styleId="MS">
    <w:name w:val="MS바탕글"/>
    <w:basedOn w:val="a0"/>
    <w:rsid w:val="009C2AE1"/>
    <w:pPr>
      <w:shd w:val="clear" w:color="auto" w:fill="FFFFFF"/>
      <w:autoSpaceDE w:val="0"/>
      <w:autoSpaceDN w:val="0"/>
      <w:adjustRightInd/>
      <w:snapToGrid w:val="0"/>
      <w:spacing w:line="360" w:lineRule="auto"/>
      <w:ind w:firstLine="568"/>
    </w:pPr>
    <w:rPr>
      <w:rFonts w:ascii="굴림" w:eastAsia="굴림" w:hAnsi="굴림" w:cs="굴림"/>
      <w:color w:val="000000"/>
    </w:rPr>
  </w:style>
  <w:style w:type="paragraph" w:customStyle="1" w:styleId="xl65">
    <w:name w:val="xl65"/>
    <w:basedOn w:val="a0"/>
    <w:rsid w:val="009C2AE1"/>
    <w:pPr>
      <w:shd w:val="clear" w:color="auto" w:fill="FFFFFF"/>
      <w:autoSpaceDE w:val="0"/>
      <w:autoSpaceDN w:val="0"/>
      <w:adjustRightInd/>
      <w:snapToGrid w:val="0"/>
      <w:spacing w:line="384" w:lineRule="auto"/>
    </w:pPr>
    <w:rPr>
      <w:rFonts w:ascii="굴림" w:eastAsia="굴림" w:hAnsi="굴림" w:cs="굴림"/>
      <w:color w:val="000000"/>
      <w:sz w:val="22"/>
      <w:szCs w:val="22"/>
    </w:rPr>
  </w:style>
  <w:style w:type="paragraph" w:customStyle="1" w:styleId="-">
    <w:name w:val="글머리-본문"/>
    <w:basedOn w:val="a0"/>
    <w:rsid w:val="00611CD2"/>
    <w:pPr>
      <w:widowControl/>
      <w:numPr>
        <w:numId w:val="14"/>
      </w:numPr>
      <w:wordWrap/>
      <w:spacing w:line="280" w:lineRule="atLeast"/>
    </w:pPr>
    <w:rPr>
      <w:rFonts w:ascii="바탕체" w:eastAsia="바탕체" w:hAnsi="Times New Roman" w:cs="Times New Roman"/>
      <w:sz w:val="22"/>
    </w:rPr>
  </w:style>
  <w:style w:type="character" w:customStyle="1" w:styleId="Char">
    <w:name w:val="캡션 Char"/>
    <w:link w:val="a4"/>
    <w:locked/>
    <w:rsid w:val="00AC1AFB"/>
    <w:rPr>
      <w:rFonts w:ascii="맑은 고딕" w:eastAsia="맑은 고딕" w:hAnsi="맑은 고딕" w:cs="맑은 고딕"/>
      <w:b/>
    </w:rPr>
  </w:style>
  <w:style w:type="paragraph" w:styleId="aff0">
    <w:name w:val="table of figures"/>
    <w:basedOn w:val="a0"/>
    <w:next w:val="a0"/>
    <w:uiPriority w:val="99"/>
    <w:rsid w:val="00AC1AFB"/>
    <w:pPr>
      <w:ind w:left="200" w:hangingChars="200" w:hanging="200"/>
    </w:pPr>
  </w:style>
  <w:style w:type="character" w:customStyle="1" w:styleId="Char2">
    <w:name w:val="바닥글 Char"/>
    <w:basedOn w:val="a1"/>
    <w:link w:val="a8"/>
    <w:uiPriority w:val="99"/>
    <w:rsid w:val="00F8434F"/>
    <w:rPr>
      <w:rFonts w:ascii="맑은 고딕" w:eastAsia="맑은 고딕" w:hAnsi="맑은 고딕" w:cs="맑은 고딕"/>
    </w:rPr>
  </w:style>
  <w:style w:type="character" w:customStyle="1" w:styleId="UnresolvedMention">
    <w:name w:val="Unresolved Mention"/>
    <w:basedOn w:val="a1"/>
    <w:uiPriority w:val="99"/>
    <w:semiHidden/>
    <w:unhideWhenUsed/>
    <w:rsid w:val="004F4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5813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3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16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98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175.123.252.14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&#54364;&#51456;&#479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3762C-0EFE-405A-B986-708D0F26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표준문서.dot</Template>
  <TotalTime>802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문서표준템플릿</vt:lpstr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문서표준템플릿</dc:title>
  <dc:subject/>
  <dc:creator>NDS품질보증팀</dc:creator>
  <cp:keywords/>
  <dc:description/>
  <cp:lastModifiedBy>SAMSUNG</cp:lastModifiedBy>
  <cp:revision>66</cp:revision>
  <cp:lastPrinted>2012-04-13T01:21:00Z</cp:lastPrinted>
  <dcterms:created xsi:type="dcterms:W3CDTF">2015-09-22T06:06:00Z</dcterms:created>
  <dcterms:modified xsi:type="dcterms:W3CDTF">2023-11-30T00:35:00Z</dcterms:modified>
</cp:coreProperties>
</file>